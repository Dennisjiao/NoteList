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1A13" w14:textId="77777777" w:rsidR="0034609E" w:rsidRDefault="0034609E" w:rsidP="0034609E">
      <w:pPr>
        <w:spacing w:beforeLines="50" w:before="156" w:afterLines="50" w:after="156"/>
        <w:ind w:firstLine="1044"/>
        <w:jc w:val="center"/>
        <w:rPr>
          <w:rFonts w:eastAsia="黑体"/>
          <w:b/>
          <w:kern w:val="36"/>
          <w:sz w:val="52"/>
          <w:szCs w:val="52"/>
        </w:rPr>
      </w:pPr>
    </w:p>
    <w:p w14:paraId="3F7E2677" w14:textId="77777777" w:rsidR="0034609E" w:rsidRDefault="0034609E" w:rsidP="0034609E">
      <w:pPr>
        <w:spacing w:beforeLines="50" w:before="156" w:afterLines="50" w:after="156"/>
        <w:ind w:firstLine="1044"/>
        <w:jc w:val="center"/>
        <w:rPr>
          <w:rFonts w:eastAsia="黑体"/>
          <w:b/>
          <w:kern w:val="36"/>
          <w:sz w:val="52"/>
          <w:szCs w:val="52"/>
        </w:rPr>
      </w:pPr>
    </w:p>
    <w:p w14:paraId="65967BB8" w14:textId="77777777" w:rsidR="0034609E" w:rsidRDefault="0034609E" w:rsidP="00AE412C">
      <w:pPr>
        <w:spacing w:beforeLines="50" w:before="156" w:afterLines="50" w:after="156"/>
        <w:ind w:firstLineChars="200" w:firstLine="1044"/>
        <w:rPr>
          <w:rFonts w:eastAsia="黑体"/>
          <w:b/>
          <w:kern w:val="36"/>
          <w:sz w:val="52"/>
          <w:szCs w:val="52"/>
        </w:rPr>
      </w:pPr>
      <w:r>
        <w:rPr>
          <w:rFonts w:eastAsia="黑体" w:hint="eastAsia"/>
          <w:b/>
          <w:kern w:val="36"/>
          <w:sz w:val="52"/>
          <w:szCs w:val="52"/>
        </w:rPr>
        <w:t>面向对象程序设计语言实验报告</w:t>
      </w:r>
    </w:p>
    <w:p w14:paraId="59152F8A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1CCD97FA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164C194E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007383C1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6A92425A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08085C3A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43C6E0BB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tbl>
      <w:tblPr>
        <w:tblpPr w:leftFromText="180" w:rightFromText="180" w:vertAnchor="text" w:horzAnchor="margin" w:tblpXSpec="center" w:tblpY="12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6"/>
        <w:gridCol w:w="5523"/>
      </w:tblGrid>
      <w:tr w:rsidR="00AE412C" w14:paraId="37C45A22" w14:textId="77777777" w:rsidTr="00AE412C">
        <w:trPr>
          <w:trHeight w:hRule="exact" w:val="592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A84099" w14:textId="77777777" w:rsidR="00AE412C" w:rsidRDefault="00AE412C" w:rsidP="00AE412C">
            <w:pPr>
              <w:ind w:firstLine="643"/>
              <w:jc w:val="center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姓    名</w:t>
            </w:r>
          </w:p>
        </w:tc>
        <w:tc>
          <w:tcPr>
            <w:tcW w:w="5523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C2FF2E" w14:textId="77777777" w:rsidR="00AE412C" w:rsidRDefault="00AE412C" w:rsidP="00AE412C">
            <w:pPr>
              <w:spacing w:line="360" w:lineRule="auto"/>
              <w:ind w:firstLineChars="600" w:firstLine="1928"/>
              <w:rPr>
                <w:rFonts w:ascii="宋体"/>
                <w:b/>
                <w:bCs/>
                <w:sz w:val="32"/>
              </w:rPr>
            </w:pPr>
            <w:r>
              <w:rPr>
                <w:rFonts w:ascii="宋体" w:hint="eastAsia"/>
                <w:b/>
                <w:bCs/>
                <w:sz w:val="32"/>
              </w:rPr>
              <w:t>焦瑞鹏</w:t>
            </w:r>
          </w:p>
        </w:tc>
      </w:tr>
      <w:tr w:rsidR="00AE412C" w14:paraId="15ED4749" w14:textId="77777777" w:rsidTr="00AE412C">
        <w:trPr>
          <w:trHeight w:hRule="exact" w:val="592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2C29CB4" w14:textId="77777777" w:rsidR="00AE412C" w:rsidRDefault="00AE412C" w:rsidP="00AE412C">
            <w:pPr>
              <w:ind w:firstLine="643"/>
              <w:jc w:val="center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学    号</w:t>
            </w:r>
          </w:p>
        </w:tc>
        <w:tc>
          <w:tcPr>
            <w:tcW w:w="5523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024A67" w14:textId="461550EF" w:rsidR="00AE412C" w:rsidRDefault="00AE412C" w:rsidP="00AE412C">
            <w:pPr>
              <w:ind w:firstLineChars="462" w:firstLine="1484"/>
              <w:rPr>
                <w:rFonts w:ascii="宋体" w:hAnsi="宋体"/>
                <w:b/>
                <w:kern w:val="36"/>
                <w:sz w:val="32"/>
                <w:szCs w:val="32"/>
              </w:rPr>
            </w:pPr>
          </w:p>
        </w:tc>
      </w:tr>
      <w:tr w:rsidR="00AE412C" w14:paraId="5CEECC28" w14:textId="77777777" w:rsidTr="00AE412C">
        <w:trPr>
          <w:trHeight w:hRule="exact" w:val="592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D47B48" w14:textId="77777777" w:rsidR="00AE412C" w:rsidRDefault="00AE412C" w:rsidP="00AE412C">
            <w:pPr>
              <w:ind w:firstLine="643"/>
              <w:jc w:val="center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学    院</w:t>
            </w:r>
          </w:p>
        </w:tc>
        <w:tc>
          <w:tcPr>
            <w:tcW w:w="5523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8A6919" w14:textId="77777777" w:rsidR="00AE412C" w:rsidRDefault="00AE412C" w:rsidP="00AE412C">
            <w:pPr>
              <w:ind w:firstLineChars="462" w:firstLine="1484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信息工程学院</w:t>
            </w:r>
          </w:p>
        </w:tc>
      </w:tr>
      <w:tr w:rsidR="00AE412C" w14:paraId="375ED7BC" w14:textId="77777777" w:rsidTr="00AE412C">
        <w:trPr>
          <w:trHeight w:hRule="exact" w:val="592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1AFFD5" w14:textId="77777777" w:rsidR="00AE412C" w:rsidRDefault="00AE412C" w:rsidP="00AE412C">
            <w:pPr>
              <w:ind w:firstLine="643"/>
              <w:jc w:val="center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专    业</w:t>
            </w:r>
          </w:p>
        </w:tc>
        <w:tc>
          <w:tcPr>
            <w:tcW w:w="5523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D57E66" w14:textId="77777777" w:rsidR="00AE412C" w:rsidRDefault="00AE412C" w:rsidP="00AE412C">
            <w:pPr>
              <w:ind w:firstLineChars="512" w:firstLine="1645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计算机方向</w:t>
            </w:r>
          </w:p>
        </w:tc>
      </w:tr>
      <w:tr w:rsidR="00AE412C" w14:paraId="4E75F1A4" w14:textId="77777777" w:rsidTr="00AE412C">
        <w:trPr>
          <w:trHeight w:hRule="exact" w:val="592"/>
        </w:trPr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7287A" w14:textId="77777777" w:rsidR="00AE412C" w:rsidRDefault="00AE412C" w:rsidP="00AE412C">
            <w:pPr>
              <w:ind w:firstLineChars="300" w:firstLine="964"/>
              <w:jc w:val="left"/>
              <w:rPr>
                <w:rFonts w:eastAsia="黑体"/>
                <w:b/>
                <w:kern w:val="36"/>
                <w:sz w:val="28"/>
                <w:szCs w:val="28"/>
              </w:rPr>
            </w:pPr>
            <w:r>
              <w:rPr>
                <w:rFonts w:ascii="宋体" w:hint="eastAsia"/>
                <w:b/>
                <w:bCs/>
                <w:sz w:val="32"/>
              </w:rPr>
              <w:t>指导教师</w:t>
            </w:r>
          </w:p>
        </w:tc>
        <w:tc>
          <w:tcPr>
            <w:tcW w:w="5523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28C0B6" w14:textId="1D5059B6" w:rsidR="00AE412C" w:rsidRDefault="00AE412C" w:rsidP="00E77828">
            <w:pPr>
              <w:rPr>
                <w:rFonts w:ascii="宋体" w:hAnsi="宋体" w:hint="eastAsia"/>
                <w:b/>
                <w:kern w:val="36"/>
                <w:sz w:val="32"/>
                <w:szCs w:val="32"/>
              </w:rPr>
            </w:pPr>
          </w:p>
        </w:tc>
      </w:tr>
    </w:tbl>
    <w:p w14:paraId="1DC3ED3B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</w:p>
    <w:p w14:paraId="0070C34F" w14:textId="77777777" w:rsidR="0034609E" w:rsidRDefault="0034609E" w:rsidP="0034609E">
      <w:pPr>
        <w:rPr>
          <w:rFonts w:eastAsia="黑体"/>
          <w:b/>
          <w:kern w:val="36"/>
          <w:sz w:val="28"/>
          <w:szCs w:val="28"/>
        </w:rPr>
      </w:pPr>
    </w:p>
    <w:p w14:paraId="01015D22" w14:textId="77777777" w:rsidR="0034609E" w:rsidRDefault="0034609E" w:rsidP="0034609E">
      <w:pPr>
        <w:ind w:firstLine="562"/>
        <w:jc w:val="center"/>
        <w:rPr>
          <w:rFonts w:eastAsia="黑体"/>
          <w:b/>
          <w:kern w:val="36"/>
          <w:sz w:val="28"/>
          <w:szCs w:val="28"/>
        </w:rPr>
      </w:pPr>
      <w:r>
        <w:rPr>
          <w:rFonts w:eastAsia="黑体" w:hint="eastAsia"/>
          <w:b/>
          <w:kern w:val="36"/>
          <w:sz w:val="28"/>
          <w:szCs w:val="28"/>
        </w:rPr>
        <w:t>2019</w:t>
      </w:r>
      <w:r>
        <w:rPr>
          <w:rFonts w:eastAsia="黑体" w:hint="eastAsia"/>
          <w:b/>
          <w:kern w:val="36"/>
          <w:sz w:val="28"/>
          <w:szCs w:val="28"/>
        </w:rPr>
        <w:t>年</w:t>
      </w:r>
      <w:r>
        <w:rPr>
          <w:rFonts w:eastAsia="黑体" w:hint="eastAsia"/>
          <w:b/>
          <w:kern w:val="36"/>
          <w:sz w:val="28"/>
          <w:szCs w:val="28"/>
        </w:rPr>
        <w:t>3</w:t>
      </w:r>
      <w:r>
        <w:rPr>
          <w:rFonts w:eastAsia="黑体" w:hint="eastAsia"/>
          <w:b/>
          <w:kern w:val="36"/>
          <w:sz w:val="28"/>
          <w:szCs w:val="28"/>
        </w:rPr>
        <w:t>月</w:t>
      </w:r>
    </w:p>
    <w:p w14:paraId="2C5E9401" w14:textId="77777777" w:rsidR="00775859" w:rsidRDefault="00775859">
      <w:pPr>
        <w:spacing w:afterLines="100" w:after="312"/>
        <w:rPr>
          <w:b/>
          <w:bCs/>
          <w:sz w:val="28"/>
          <w:szCs w:val="28"/>
        </w:rPr>
      </w:pPr>
    </w:p>
    <w:p w14:paraId="4360C79C" w14:textId="77777777" w:rsidR="00B75E84" w:rsidRDefault="00B75E84" w:rsidP="00B75E84">
      <w:pPr>
        <w:spacing w:afterLines="100" w:after="312"/>
        <w:jc w:val="left"/>
        <w:rPr>
          <w:rFonts w:ascii="黑体" w:eastAsia="黑体" w:hAnsi="黑体"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605486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683AC" w14:textId="77777777" w:rsidR="00CE0F7E" w:rsidRPr="00682573" w:rsidRDefault="00CE0F7E">
          <w:pPr>
            <w:pStyle w:val="TOC"/>
            <w:rPr>
              <w:color w:val="000000" w:themeColor="text1"/>
            </w:rPr>
          </w:pPr>
          <w:r w:rsidRPr="00682573">
            <w:rPr>
              <w:color w:val="000000" w:themeColor="text1"/>
              <w:lang w:val="zh-CN"/>
            </w:rPr>
            <w:t>目录</w:t>
          </w:r>
        </w:p>
        <w:p w14:paraId="2A865778" w14:textId="77777777" w:rsidR="00741C91" w:rsidRDefault="00CE0F7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0801" w:history="1">
            <w:r w:rsidR="00741C91" w:rsidRPr="00A65D4A">
              <w:rPr>
                <w:rStyle w:val="a8"/>
                <w:noProof/>
              </w:rPr>
              <w:t>实验一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面向对象编程基础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_Toc10740801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7ED66557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2" w:history="1">
            <w:r w:rsidR="00741C91" w:rsidRPr="00A65D4A">
              <w:rPr>
                <w:rStyle w:val="a8"/>
                <w:noProof/>
              </w:rPr>
              <w:t>1.1</w:t>
            </w:r>
            <w:r w:rsidR="00741C91" w:rsidRPr="00A65D4A">
              <w:rPr>
                <w:rStyle w:val="a8"/>
                <w:noProof/>
              </w:rPr>
              <w:t>实验目的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_Toc10740802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1FAB724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3" w:history="1">
            <w:r w:rsidR="00741C91" w:rsidRPr="00A65D4A">
              <w:rPr>
                <w:rStyle w:val="a8"/>
                <w:noProof/>
              </w:rPr>
              <w:t>1.2</w:t>
            </w:r>
            <w:r w:rsidR="00741C91" w:rsidRPr="00A65D4A">
              <w:rPr>
                <w:rStyle w:val="a8"/>
                <w:noProof/>
              </w:rPr>
              <w:t>实验任务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_Toc10740803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A508F5D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4" w:history="1">
            <w:r w:rsidR="00741C91" w:rsidRPr="00A65D4A">
              <w:rPr>
                <w:rStyle w:val="a8"/>
                <w:noProof/>
              </w:rPr>
              <w:t>1.3</w:t>
            </w:r>
            <w:r w:rsidR="00741C91" w:rsidRPr="00A65D4A">
              <w:rPr>
                <w:rStyle w:val="a8"/>
                <w:noProof/>
              </w:rPr>
              <w:t>实验内容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_Toc10740804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4F988780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5" w:history="1">
            <w:r w:rsidR="00741C91" w:rsidRPr="00A65D4A">
              <w:rPr>
                <w:rStyle w:val="a8"/>
                <w:noProof/>
              </w:rPr>
              <w:t>1.3.1</w:t>
            </w:r>
            <w:r w:rsidR="00741C91" w:rsidRPr="00A65D4A">
              <w:rPr>
                <w:rStyle w:val="a8"/>
                <w:noProof/>
              </w:rPr>
              <w:t>安装</w:t>
            </w:r>
            <w:r w:rsidR="00741C91" w:rsidRPr="00A65D4A">
              <w:rPr>
                <w:rStyle w:val="a8"/>
                <w:noProof/>
              </w:rPr>
              <w:t>J2SE</w:t>
            </w:r>
            <w:r w:rsidR="00741C91" w:rsidRPr="00A65D4A">
              <w:rPr>
                <w:rStyle w:val="a8"/>
                <w:noProof/>
              </w:rPr>
              <w:t>开发工具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_Toc10740805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29932A7C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6" w:history="1">
            <w:r w:rsidR="00741C91" w:rsidRPr="00A65D4A">
              <w:rPr>
                <w:rStyle w:val="a8"/>
                <w:noProof/>
              </w:rPr>
              <w:t>1.3.2</w:t>
            </w:r>
            <w:r w:rsidR="00741C91" w:rsidRPr="00A65D4A">
              <w:rPr>
                <w:rStyle w:val="a8"/>
                <w:noProof/>
              </w:rPr>
              <w:t>安装</w:t>
            </w:r>
            <w:r w:rsidR="00741C91" w:rsidRPr="00A65D4A">
              <w:rPr>
                <w:rStyle w:val="a8"/>
                <w:noProof/>
              </w:rPr>
              <w:t>J2SE</w:t>
            </w:r>
            <w:r w:rsidR="00741C91" w:rsidRPr="00A65D4A">
              <w:rPr>
                <w:rStyle w:val="a8"/>
                <w:noProof/>
              </w:rPr>
              <w:t>源代码编辑工具</w:t>
            </w:r>
            <w:r w:rsidR="00741C91" w:rsidRPr="00A65D4A">
              <w:rPr>
                <w:rStyle w:val="a8"/>
                <w:noProof/>
              </w:rPr>
              <w:t>Edit Plus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_Toc10740806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DD19E4F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7" w:history="1">
            <w:r w:rsidR="00741C91" w:rsidRPr="00A65D4A">
              <w:rPr>
                <w:rStyle w:val="a8"/>
                <w:noProof/>
              </w:rPr>
              <w:t>1.3.3</w:t>
            </w:r>
            <w:r w:rsidR="00741C91" w:rsidRPr="00A65D4A">
              <w:rPr>
                <w:rStyle w:val="a8"/>
                <w:noProof/>
              </w:rPr>
              <w:t>编写并编译、运行一个</w:t>
            </w:r>
            <w:r w:rsidR="00741C91" w:rsidRPr="00A65D4A">
              <w:rPr>
                <w:rStyle w:val="a8"/>
                <w:noProof/>
              </w:rPr>
              <w:t>Java Application</w:t>
            </w:r>
            <w:r w:rsidR="00741C91" w:rsidRPr="00A65D4A">
              <w:rPr>
                <w:rStyle w:val="a8"/>
                <w:noProof/>
              </w:rPr>
              <w:t>程序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_Toc10740807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6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3DB2E636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8" w:history="1">
            <w:r w:rsidR="00741C91" w:rsidRPr="00A65D4A">
              <w:rPr>
                <w:rStyle w:val="a8"/>
                <w:noProof/>
              </w:rPr>
              <w:t>1.3.4</w:t>
            </w:r>
            <w:r w:rsidR="00741C91" w:rsidRPr="00A65D4A">
              <w:rPr>
                <w:rStyle w:val="a8"/>
                <w:noProof/>
              </w:rPr>
              <w:t>编写程序求一元二次方程的根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_Toc10740808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7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13367139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09" w:history="1">
            <w:r w:rsidR="00741C91" w:rsidRPr="00A65D4A">
              <w:rPr>
                <w:rStyle w:val="a8"/>
                <w:noProof/>
              </w:rPr>
              <w:t>1.3.5</w:t>
            </w:r>
            <w:r w:rsidR="00741C91" w:rsidRPr="00A65D4A">
              <w:rPr>
                <w:rStyle w:val="a8"/>
                <w:noProof/>
              </w:rPr>
              <w:t>输出区间</w:t>
            </w:r>
            <w:r w:rsidR="00741C91" w:rsidRPr="00A65D4A">
              <w:rPr>
                <w:rStyle w:val="a8"/>
                <w:noProof/>
              </w:rPr>
              <w:t>[100</w:t>
            </w:r>
            <w:r w:rsidR="00741C91" w:rsidRPr="00A65D4A">
              <w:rPr>
                <w:rStyle w:val="a8"/>
                <w:noProof/>
              </w:rPr>
              <w:t>，</w:t>
            </w:r>
            <w:r w:rsidR="00741C91" w:rsidRPr="00A65D4A">
              <w:rPr>
                <w:rStyle w:val="a8"/>
                <w:noProof/>
              </w:rPr>
              <w:t>999]</w:t>
            </w:r>
            <w:r w:rsidR="00741C91" w:rsidRPr="00A65D4A">
              <w:rPr>
                <w:rStyle w:val="a8"/>
                <w:noProof/>
              </w:rPr>
              <w:t>上的所有水仙花数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_Toc10740809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7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2AA255C0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0" w:history="1">
            <w:r w:rsidR="00741C91" w:rsidRPr="00A65D4A">
              <w:rPr>
                <w:rStyle w:val="a8"/>
                <w:noProof/>
              </w:rPr>
              <w:t>1.3.6</w:t>
            </w:r>
            <w:r w:rsidR="00741C91" w:rsidRPr="00A65D4A">
              <w:rPr>
                <w:rStyle w:val="a8"/>
                <w:noProof/>
              </w:rPr>
              <w:t>编写程序打印九九乘法表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_Toc10740810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7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30C06983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1" w:history="1">
            <w:r w:rsidR="00741C91" w:rsidRPr="00A65D4A">
              <w:rPr>
                <w:rStyle w:val="a8"/>
                <w:noProof/>
              </w:rPr>
              <w:t>1.3.7</w:t>
            </w:r>
            <w:r w:rsidR="00741C91" w:rsidRPr="00A65D4A">
              <w:rPr>
                <w:rStyle w:val="a8"/>
                <w:noProof/>
              </w:rPr>
              <w:t>编写程序打印</w:t>
            </w:r>
            <w:r w:rsidR="00741C91" w:rsidRPr="00A65D4A">
              <w:rPr>
                <w:rStyle w:val="a8"/>
                <w:noProof/>
              </w:rPr>
              <w:t>N*N</w:t>
            </w:r>
            <w:r w:rsidR="00741C91" w:rsidRPr="00A65D4A">
              <w:rPr>
                <w:rStyle w:val="a8"/>
                <w:noProof/>
              </w:rPr>
              <w:t>螺旋矩阵；</w:t>
            </w:r>
            <w:r w:rsidR="00741C91" w:rsidRPr="00A65D4A">
              <w:rPr>
                <w:rStyle w:val="a8"/>
                <w:noProof/>
              </w:rPr>
              <w:t>5*5</w:t>
            </w:r>
            <w:r w:rsidR="00741C91" w:rsidRPr="00A65D4A">
              <w:rPr>
                <w:rStyle w:val="a8"/>
                <w:noProof/>
              </w:rPr>
              <w:t>螺旋矩阵。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_Toc10740811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7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609C9A5C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2" w:history="1">
            <w:r w:rsidR="00741C91" w:rsidRPr="00A65D4A">
              <w:rPr>
                <w:rStyle w:val="a8"/>
                <w:noProof/>
              </w:rPr>
              <w:t>1.4</w:t>
            </w:r>
            <w:r w:rsidR="00741C91" w:rsidRPr="00A65D4A">
              <w:rPr>
                <w:rStyle w:val="a8"/>
                <w:noProof/>
              </w:rPr>
              <w:t>实验总结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_Toc10740812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72DA981B" w14:textId="77777777" w:rsidR="00741C91" w:rsidRDefault="00B660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3" w:history="1">
            <w:r w:rsidR="00741C91" w:rsidRPr="00A65D4A">
              <w:rPr>
                <w:rStyle w:val="a8"/>
                <w:noProof/>
              </w:rPr>
              <w:t>实验二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类与对象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_Toc10740813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470A3819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4" w:history="1">
            <w:r w:rsidR="00741C91" w:rsidRPr="00A65D4A">
              <w:rPr>
                <w:rStyle w:val="a8"/>
                <w:noProof/>
              </w:rPr>
              <w:t>2.1</w:t>
            </w:r>
            <w:r w:rsidR="00741C91" w:rsidRPr="00A65D4A">
              <w:rPr>
                <w:rStyle w:val="a8"/>
                <w:noProof/>
              </w:rPr>
              <w:t>实验目的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_Toc10740814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6E16ED52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5" w:history="1">
            <w:r w:rsidR="00741C91" w:rsidRPr="00A65D4A">
              <w:rPr>
                <w:rStyle w:val="a8"/>
                <w:noProof/>
              </w:rPr>
              <w:t>2.2</w:t>
            </w:r>
            <w:r w:rsidR="00741C91" w:rsidRPr="00A65D4A">
              <w:rPr>
                <w:rStyle w:val="a8"/>
                <w:noProof/>
              </w:rPr>
              <w:t>实验任务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_Toc10740815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09B659E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6" w:history="1">
            <w:r w:rsidR="00741C91" w:rsidRPr="00A65D4A">
              <w:rPr>
                <w:rStyle w:val="a8"/>
                <w:rFonts w:ascii="仿宋" w:hAnsi="仿宋"/>
                <w:noProof/>
              </w:rPr>
              <w:t>2.3</w:t>
            </w:r>
            <w:r w:rsidR="00741C91" w:rsidRPr="00A65D4A">
              <w:rPr>
                <w:rStyle w:val="a8"/>
                <w:rFonts w:ascii="仿宋" w:hAnsi="仿宋"/>
                <w:noProof/>
              </w:rPr>
              <w:t>实验内容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_Toc10740816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64961791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7" w:history="1">
            <w:r w:rsidR="00741C91" w:rsidRPr="00A65D4A">
              <w:rPr>
                <w:rStyle w:val="a8"/>
                <w:noProof/>
              </w:rPr>
              <w:t xml:space="preserve">2.3.1 </w:t>
            </w:r>
            <w:r w:rsidR="00741C91" w:rsidRPr="00A65D4A">
              <w:rPr>
                <w:rStyle w:val="a8"/>
                <w:noProof/>
              </w:rPr>
              <w:t>实验一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银行账户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_Toc10740817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9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6D130638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8" w:history="1">
            <w:r w:rsidR="00741C91" w:rsidRPr="00A65D4A">
              <w:rPr>
                <w:rStyle w:val="a8"/>
                <w:noProof/>
              </w:rPr>
              <w:t xml:space="preserve">2.3.2 </w:t>
            </w:r>
            <w:r w:rsidR="00741C91" w:rsidRPr="00A65D4A">
              <w:rPr>
                <w:rStyle w:val="a8"/>
                <w:noProof/>
              </w:rPr>
              <w:t>实验二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三角形构成判断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_Toc10740818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9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DE270E8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19" w:history="1">
            <w:r w:rsidR="00741C91" w:rsidRPr="00A65D4A">
              <w:rPr>
                <w:rStyle w:val="a8"/>
                <w:noProof/>
              </w:rPr>
              <w:t>2.4</w:t>
            </w:r>
            <w:r w:rsidR="00741C91" w:rsidRPr="00A65D4A">
              <w:rPr>
                <w:rStyle w:val="a8"/>
                <w:noProof/>
              </w:rPr>
              <w:t>实验总结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_Toc10740819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10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431230C0" w14:textId="77777777" w:rsidR="00741C91" w:rsidRDefault="00B660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0" w:history="1">
            <w:r w:rsidR="00741C91" w:rsidRPr="00A65D4A">
              <w:rPr>
                <w:rStyle w:val="a8"/>
                <w:noProof/>
              </w:rPr>
              <w:t>实验三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继承与派生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_Toc10740820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10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2BE4FFA1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1" w:history="1">
            <w:r w:rsidR="00741C91" w:rsidRPr="00A65D4A">
              <w:rPr>
                <w:rStyle w:val="a8"/>
                <w:noProof/>
              </w:rPr>
              <w:t>3.1</w:t>
            </w:r>
            <w:r w:rsidR="00741C91" w:rsidRPr="00A65D4A">
              <w:rPr>
                <w:rStyle w:val="a8"/>
                <w:noProof/>
              </w:rPr>
              <w:t>实验目的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_Toc10740821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10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B2FA114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2" w:history="1">
            <w:r w:rsidR="00741C91" w:rsidRPr="00A65D4A">
              <w:rPr>
                <w:rStyle w:val="a8"/>
                <w:noProof/>
              </w:rPr>
              <w:t>3.2</w:t>
            </w:r>
            <w:r w:rsidR="00741C91" w:rsidRPr="00A65D4A">
              <w:rPr>
                <w:rStyle w:val="a8"/>
                <w:noProof/>
              </w:rPr>
              <w:t>实验任务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_Toc10740822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10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3D432AB9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3" w:history="1">
            <w:r w:rsidR="00741C91" w:rsidRPr="00A65D4A">
              <w:rPr>
                <w:rStyle w:val="a8"/>
                <w:noProof/>
              </w:rPr>
              <w:t>3.3</w:t>
            </w:r>
            <w:r w:rsidR="00741C91" w:rsidRPr="00A65D4A">
              <w:rPr>
                <w:rStyle w:val="a8"/>
                <w:noProof/>
              </w:rPr>
              <w:t>实验内容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_Toc10740823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10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54CAC65C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4" w:history="1">
            <w:r w:rsidR="00741C91" w:rsidRPr="00A65D4A">
              <w:rPr>
                <w:rStyle w:val="a8"/>
                <w:noProof/>
              </w:rPr>
              <w:t>3.4</w:t>
            </w:r>
            <w:r w:rsidR="00741C91" w:rsidRPr="00A65D4A">
              <w:rPr>
                <w:rStyle w:val="a8"/>
                <w:noProof/>
              </w:rPr>
              <w:t>实验总结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_Toc10740824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12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2289862" w14:textId="77777777" w:rsidR="00741C91" w:rsidRDefault="00B660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5" w:history="1">
            <w:r w:rsidR="00741C91" w:rsidRPr="00A65D4A">
              <w:rPr>
                <w:rStyle w:val="a8"/>
                <w:noProof/>
              </w:rPr>
              <w:t>实验四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接口与多态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_Toc10740825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13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6A6A9CB9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6" w:history="1">
            <w:r w:rsidR="00741C91" w:rsidRPr="00A65D4A">
              <w:rPr>
                <w:rStyle w:val="a8"/>
                <w:noProof/>
              </w:rPr>
              <w:t>4.1</w:t>
            </w:r>
            <w:r w:rsidR="00741C91" w:rsidRPr="00A65D4A">
              <w:rPr>
                <w:rStyle w:val="a8"/>
                <w:noProof/>
              </w:rPr>
              <w:t>实验目的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_Toc10740826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13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170B5D19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7" w:history="1">
            <w:r w:rsidR="00741C91" w:rsidRPr="00A65D4A">
              <w:rPr>
                <w:rStyle w:val="a8"/>
                <w:noProof/>
              </w:rPr>
              <w:t>4.2</w:t>
            </w:r>
            <w:r w:rsidR="00741C91" w:rsidRPr="00A65D4A">
              <w:rPr>
                <w:rStyle w:val="a8"/>
                <w:noProof/>
              </w:rPr>
              <w:t>实验任务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_Toc10740827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13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29FF442D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8" w:history="1">
            <w:r w:rsidR="00741C91" w:rsidRPr="00A65D4A">
              <w:rPr>
                <w:rStyle w:val="a8"/>
                <w:noProof/>
              </w:rPr>
              <w:t>4.3</w:t>
            </w:r>
            <w:r w:rsidR="00741C91" w:rsidRPr="00A65D4A">
              <w:rPr>
                <w:rStyle w:val="a8"/>
                <w:noProof/>
              </w:rPr>
              <w:t>实验内容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_Toc10740828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13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40E73FC0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29" w:history="1">
            <w:r w:rsidR="00741C91" w:rsidRPr="00A65D4A">
              <w:rPr>
                <w:rStyle w:val="a8"/>
                <w:noProof/>
              </w:rPr>
              <w:t xml:space="preserve">4.3.1 </w:t>
            </w:r>
            <w:r w:rsidR="00741C91" w:rsidRPr="00A65D4A">
              <w:rPr>
                <w:rStyle w:val="a8"/>
                <w:noProof/>
              </w:rPr>
              <w:t>实验一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收音机</w:t>
            </w:r>
            <w:r w:rsidR="00741C91" w:rsidRPr="00A65D4A">
              <w:rPr>
                <w:rStyle w:val="a8"/>
                <w:noProof/>
              </w:rPr>
              <w:t>Soundable</w:t>
            </w:r>
            <w:r w:rsidR="00741C91" w:rsidRPr="00A65D4A">
              <w:rPr>
                <w:rStyle w:val="a8"/>
                <w:noProof/>
              </w:rPr>
              <w:t>接口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_Toc10740829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13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02857495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0" w:history="1">
            <w:r w:rsidR="00741C91" w:rsidRPr="00A65D4A">
              <w:rPr>
                <w:rStyle w:val="a8"/>
                <w:noProof/>
              </w:rPr>
              <w:t xml:space="preserve">4.3.2 </w:t>
            </w:r>
            <w:r w:rsidR="00741C91" w:rsidRPr="00A65D4A">
              <w:rPr>
                <w:rStyle w:val="a8"/>
                <w:noProof/>
              </w:rPr>
              <w:t>实验二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加上数组的</w:t>
            </w:r>
            <w:r w:rsidR="00741C91" w:rsidRPr="00A65D4A">
              <w:rPr>
                <w:rStyle w:val="a8"/>
                <w:noProof/>
              </w:rPr>
              <w:t>student</w:t>
            </w:r>
            <w:r w:rsidR="00741C91" w:rsidRPr="00A65D4A">
              <w:rPr>
                <w:rStyle w:val="a8"/>
                <w:noProof/>
              </w:rPr>
              <w:t>类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_Toc10740830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16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54D624B6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1" w:history="1">
            <w:r w:rsidR="00741C91" w:rsidRPr="00A65D4A">
              <w:rPr>
                <w:rStyle w:val="a8"/>
                <w:noProof/>
              </w:rPr>
              <w:t>4.4</w:t>
            </w:r>
            <w:r w:rsidR="00741C91" w:rsidRPr="00A65D4A">
              <w:rPr>
                <w:rStyle w:val="a8"/>
                <w:noProof/>
              </w:rPr>
              <w:t>实验总结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_Toc10740831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17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364B36E2" w14:textId="77777777" w:rsidR="00741C91" w:rsidRDefault="00B6600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2" w:history="1">
            <w:r w:rsidR="00741C91" w:rsidRPr="00A65D4A">
              <w:rPr>
                <w:rStyle w:val="a8"/>
                <w:noProof/>
              </w:rPr>
              <w:t>实验五</w:t>
            </w:r>
            <w:r w:rsidR="00741C91" w:rsidRPr="00A65D4A">
              <w:rPr>
                <w:rStyle w:val="a8"/>
                <w:noProof/>
              </w:rPr>
              <w:t xml:space="preserve"> </w:t>
            </w:r>
            <w:r w:rsidR="00741C91" w:rsidRPr="00A65D4A">
              <w:rPr>
                <w:rStyle w:val="a8"/>
                <w:noProof/>
              </w:rPr>
              <w:t>群体组织技术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_Toc10740832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7E8541A2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3" w:history="1">
            <w:r w:rsidR="00741C91" w:rsidRPr="00A65D4A">
              <w:rPr>
                <w:rStyle w:val="a8"/>
                <w:noProof/>
              </w:rPr>
              <w:t>5.1</w:t>
            </w:r>
            <w:r w:rsidR="00741C91" w:rsidRPr="00A65D4A">
              <w:rPr>
                <w:rStyle w:val="a8"/>
                <w:noProof/>
              </w:rPr>
              <w:t>实验目的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_Toc10740833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5933D345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4" w:history="1">
            <w:r w:rsidR="00741C91" w:rsidRPr="00A65D4A">
              <w:rPr>
                <w:rStyle w:val="a8"/>
                <w:noProof/>
              </w:rPr>
              <w:t>5.2</w:t>
            </w:r>
            <w:r w:rsidR="00741C91" w:rsidRPr="00A65D4A">
              <w:rPr>
                <w:rStyle w:val="a8"/>
                <w:noProof/>
              </w:rPr>
              <w:t>实验任务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_Toc10740834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343CDBCE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5" w:history="1">
            <w:r w:rsidR="00741C91" w:rsidRPr="00A65D4A">
              <w:rPr>
                <w:rStyle w:val="a8"/>
                <w:noProof/>
              </w:rPr>
              <w:t>5.3</w:t>
            </w:r>
            <w:r w:rsidR="00741C91" w:rsidRPr="00A65D4A">
              <w:rPr>
                <w:rStyle w:val="a8"/>
                <w:noProof/>
              </w:rPr>
              <w:t>实验内容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_Toc10740835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1DC92A3B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6" w:history="1">
            <w:r w:rsidR="00741C91" w:rsidRPr="00A65D4A">
              <w:rPr>
                <w:rStyle w:val="a8"/>
                <w:noProof/>
              </w:rPr>
              <w:t xml:space="preserve">5.3.1 </w:t>
            </w:r>
            <w:r w:rsidR="00741C91" w:rsidRPr="00A65D4A">
              <w:rPr>
                <w:rStyle w:val="a8"/>
                <w:noProof/>
              </w:rPr>
              <w:t>实验</w:t>
            </w:r>
            <w:r w:rsidR="00741C91" w:rsidRPr="00A65D4A">
              <w:rPr>
                <w:rStyle w:val="a8"/>
                <w:noProof/>
              </w:rPr>
              <w:t>1 Student</w:t>
            </w:r>
            <w:r w:rsidR="00741C91" w:rsidRPr="00A65D4A">
              <w:rPr>
                <w:rStyle w:val="a8"/>
                <w:noProof/>
              </w:rPr>
              <w:t>类的</w:t>
            </w:r>
            <w:r w:rsidR="00741C91" w:rsidRPr="00A65D4A">
              <w:rPr>
                <w:rStyle w:val="a8"/>
                <w:noProof/>
              </w:rPr>
              <w:t>Serializable</w:t>
            </w:r>
            <w:r w:rsidR="00741C91" w:rsidRPr="00A65D4A">
              <w:rPr>
                <w:rStyle w:val="a8"/>
                <w:noProof/>
              </w:rPr>
              <w:t>接口使用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_Toc10740836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18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4965DC58" w14:textId="77777777" w:rsidR="00741C91" w:rsidRDefault="00B66006">
          <w:pPr>
            <w:pStyle w:val="TOC3"/>
            <w:tabs>
              <w:tab w:val="right" w:leader="dot" w:pos="9344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7" w:history="1">
            <w:r w:rsidR="00741C91" w:rsidRPr="00A65D4A">
              <w:rPr>
                <w:rStyle w:val="a8"/>
                <w:noProof/>
              </w:rPr>
              <w:t xml:space="preserve">5.3.2 </w:t>
            </w:r>
            <w:r w:rsidR="00741C91" w:rsidRPr="00A65D4A">
              <w:rPr>
                <w:rStyle w:val="a8"/>
                <w:noProof/>
              </w:rPr>
              <w:t>实验</w:t>
            </w:r>
            <w:r w:rsidR="00741C91" w:rsidRPr="00A65D4A">
              <w:rPr>
                <w:rStyle w:val="a8"/>
                <w:noProof/>
              </w:rPr>
              <w:t xml:space="preserve">2 </w:t>
            </w:r>
            <w:r w:rsidR="00741C91" w:rsidRPr="00A65D4A">
              <w:rPr>
                <w:rStyle w:val="a8"/>
                <w:noProof/>
              </w:rPr>
              <w:t>电影业务</w:t>
            </w:r>
            <w:r w:rsidR="00741C91" w:rsidRPr="00A65D4A">
              <w:rPr>
                <w:rStyle w:val="a8"/>
                <w:noProof/>
              </w:rPr>
              <w:t>HashTable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_Toc10740837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20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63C2FDAC" w14:textId="77777777" w:rsidR="00741C91" w:rsidRDefault="00B66006">
          <w:pPr>
            <w:pStyle w:val="TOC2"/>
            <w:tabs>
              <w:tab w:val="right" w:leader="dot" w:pos="9344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0740838" w:history="1">
            <w:r w:rsidR="00741C91" w:rsidRPr="00A65D4A">
              <w:rPr>
                <w:rStyle w:val="a8"/>
                <w:noProof/>
              </w:rPr>
              <w:t>5.4</w:t>
            </w:r>
            <w:r w:rsidR="00741C91" w:rsidRPr="00A65D4A">
              <w:rPr>
                <w:rStyle w:val="a8"/>
                <w:noProof/>
              </w:rPr>
              <w:t>实验总结</w:t>
            </w:r>
            <w:r w:rsidR="00741C91">
              <w:rPr>
                <w:noProof/>
                <w:webHidden/>
              </w:rPr>
              <w:tab/>
            </w:r>
            <w:r w:rsidR="00741C91">
              <w:rPr>
                <w:noProof/>
                <w:webHidden/>
              </w:rPr>
              <w:fldChar w:fldCharType="begin"/>
            </w:r>
            <w:r w:rsidR="00741C91">
              <w:rPr>
                <w:noProof/>
                <w:webHidden/>
              </w:rPr>
              <w:instrText xml:space="preserve"> PAGEREF _Toc10740838 \h </w:instrText>
            </w:r>
            <w:r w:rsidR="00741C91">
              <w:rPr>
                <w:noProof/>
                <w:webHidden/>
              </w:rPr>
            </w:r>
            <w:r w:rsidR="00741C91">
              <w:rPr>
                <w:noProof/>
                <w:webHidden/>
              </w:rPr>
              <w:fldChar w:fldCharType="separate"/>
            </w:r>
            <w:r w:rsidR="00741C91">
              <w:rPr>
                <w:noProof/>
                <w:webHidden/>
              </w:rPr>
              <w:t>22</w:t>
            </w:r>
            <w:r w:rsidR="00741C91">
              <w:rPr>
                <w:noProof/>
                <w:webHidden/>
              </w:rPr>
              <w:fldChar w:fldCharType="end"/>
            </w:r>
          </w:hyperlink>
        </w:p>
        <w:p w14:paraId="4A8AAA4B" w14:textId="77777777" w:rsidR="00CE0F7E" w:rsidRDefault="00CE0F7E">
          <w:r>
            <w:rPr>
              <w:b/>
              <w:bCs/>
              <w:lang w:val="zh-CN"/>
            </w:rPr>
            <w:fldChar w:fldCharType="end"/>
          </w:r>
        </w:p>
      </w:sdtContent>
    </w:sdt>
    <w:p w14:paraId="44B3CDEC" w14:textId="77777777" w:rsidR="0034609E" w:rsidRDefault="0034609E" w:rsidP="00B75E84">
      <w:pPr>
        <w:spacing w:afterLines="100" w:after="312"/>
        <w:jc w:val="left"/>
        <w:rPr>
          <w:rFonts w:ascii="黑体" w:eastAsia="黑体" w:hAnsi="黑体"/>
          <w:bCs/>
          <w:sz w:val="32"/>
          <w:szCs w:val="32"/>
        </w:rPr>
        <w:sectPr w:rsidR="0034609E">
          <w:footerReference w:type="default" r:id="rId9"/>
          <w:pgSz w:w="11906" w:h="16838"/>
          <w:pgMar w:top="1418" w:right="1134" w:bottom="1134" w:left="1134" w:header="851" w:footer="851" w:gutter="284"/>
          <w:pgNumType w:start="1"/>
          <w:cols w:space="425"/>
          <w:docGrid w:type="lines" w:linePitch="312"/>
        </w:sectPr>
      </w:pPr>
    </w:p>
    <w:p w14:paraId="40EFA5EF" w14:textId="77777777" w:rsidR="00B75E84" w:rsidRPr="00480F36" w:rsidRDefault="00B75E84" w:rsidP="00B75E84">
      <w:pPr>
        <w:pStyle w:val="1"/>
        <w:keepNext w:val="0"/>
        <w:keepLines w:val="0"/>
        <w:rPr>
          <w:kern w:val="36"/>
          <w:szCs w:val="28"/>
        </w:rPr>
      </w:pPr>
      <w:bookmarkStart w:id="0" w:name="_Toc7537947"/>
      <w:bookmarkStart w:id="1" w:name="_Toc10740801"/>
      <w:r>
        <w:rPr>
          <w:rFonts w:hint="eastAsia"/>
        </w:rPr>
        <w:lastRenderedPageBreak/>
        <w:t>实验一</w:t>
      </w:r>
      <w:r>
        <w:rPr>
          <w:rFonts w:hint="eastAsia"/>
        </w:rPr>
        <w:t xml:space="preserve"> </w:t>
      </w:r>
      <w:r>
        <w:rPr>
          <w:rFonts w:hint="eastAsia"/>
        </w:rPr>
        <w:t>面向对象编程基础</w:t>
      </w:r>
      <w:bookmarkEnd w:id="0"/>
      <w:bookmarkEnd w:id="1"/>
    </w:p>
    <w:p w14:paraId="44BD9B70" w14:textId="77777777" w:rsidR="00B75E84" w:rsidRPr="00114281" w:rsidRDefault="00B75E84" w:rsidP="00682573">
      <w:pPr>
        <w:pStyle w:val="2"/>
        <w:keepNext w:val="0"/>
        <w:keepLines w:val="0"/>
      </w:pPr>
      <w:bookmarkStart w:id="2" w:name="_Toc12207"/>
      <w:bookmarkStart w:id="3" w:name="_Toc7537948"/>
      <w:bookmarkStart w:id="4" w:name="_Toc10740802"/>
      <w:r w:rsidRPr="00114281">
        <w:rPr>
          <w:rFonts w:hint="eastAsia"/>
        </w:rPr>
        <w:t>1</w:t>
      </w:r>
      <w:r w:rsidRPr="00114281">
        <w:t>.1</w:t>
      </w:r>
      <w:r w:rsidRPr="00114281">
        <w:rPr>
          <w:rFonts w:hint="eastAsia"/>
        </w:rPr>
        <w:t>实验目的</w:t>
      </w:r>
      <w:bookmarkEnd w:id="2"/>
      <w:bookmarkEnd w:id="3"/>
      <w:bookmarkEnd w:id="4"/>
    </w:p>
    <w:p w14:paraId="3900FAD2" w14:textId="77777777" w:rsidR="00B75E84" w:rsidRDefault="00B75E84" w:rsidP="00682573">
      <w:pPr>
        <w:ind w:firstLine="48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编程开发环境配置</w:t>
      </w:r>
    </w:p>
    <w:p w14:paraId="75A309AD" w14:textId="77777777" w:rsidR="00B75E84" w:rsidRDefault="00B75E84" w:rsidP="00682573">
      <w:pPr>
        <w:ind w:firstLine="48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语言基本数据类型及使用</w:t>
      </w:r>
    </w:p>
    <w:p w14:paraId="0AB72551" w14:textId="77777777" w:rsidR="00B75E84" w:rsidRDefault="00B75E84" w:rsidP="00682573">
      <w:pPr>
        <w:ind w:firstLine="480"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编程三种控制结构</w:t>
      </w:r>
    </w:p>
    <w:p w14:paraId="2F1F4475" w14:textId="77777777" w:rsidR="00B75E84" w:rsidRPr="00114281" w:rsidRDefault="00B75E84" w:rsidP="00682573">
      <w:pPr>
        <w:pStyle w:val="2"/>
        <w:keepNext w:val="0"/>
        <w:keepLines w:val="0"/>
      </w:pPr>
      <w:bookmarkStart w:id="5" w:name="_Toc5843"/>
      <w:bookmarkStart w:id="6" w:name="_Toc7537949"/>
      <w:bookmarkStart w:id="7" w:name="_Toc10740803"/>
      <w:r w:rsidRPr="00114281">
        <w:rPr>
          <w:rFonts w:hint="eastAsia"/>
        </w:rPr>
        <w:t>1</w:t>
      </w:r>
      <w:r w:rsidRPr="00114281">
        <w:t>.2</w:t>
      </w:r>
      <w:r w:rsidRPr="00114281">
        <w:rPr>
          <w:rFonts w:hint="eastAsia"/>
        </w:rPr>
        <w:t>实验任务</w:t>
      </w:r>
      <w:bookmarkEnd w:id="5"/>
      <w:bookmarkEnd w:id="6"/>
      <w:bookmarkEnd w:id="7"/>
    </w:p>
    <w:p w14:paraId="5D92008A" w14:textId="77777777" w:rsidR="00B75E84" w:rsidRDefault="00B75E84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编程开发环境配置</w:t>
      </w:r>
    </w:p>
    <w:p w14:paraId="452B8546" w14:textId="77777777" w:rsidR="00B75E84" w:rsidRDefault="00B75E84" w:rsidP="00682573">
      <w:pPr>
        <w:ind w:firstLine="4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）学习从网络上下载并安装</w:t>
      </w:r>
      <w:r>
        <w:rPr>
          <w:rFonts w:hint="eastAsia"/>
          <w:szCs w:val="21"/>
        </w:rPr>
        <w:t>JDK6</w:t>
      </w:r>
      <w:r>
        <w:rPr>
          <w:rFonts w:hint="eastAsia"/>
          <w:szCs w:val="21"/>
        </w:rPr>
        <w:t>（或</w:t>
      </w:r>
      <w:r>
        <w:rPr>
          <w:rFonts w:hint="eastAsia"/>
          <w:szCs w:val="21"/>
        </w:rPr>
        <w:t>JDK7</w:t>
      </w:r>
      <w:r>
        <w:rPr>
          <w:rFonts w:hint="eastAsia"/>
          <w:szCs w:val="21"/>
        </w:rPr>
        <w:t>）开发环境；</w:t>
      </w:r>
    </w:p>
    <w:p w14:paraId="31A4B1C9" w14:textId="77777777" w:rsidR="00B75E84" w:rsidRDefault="00B75E84" w:rsidP="00682573">
      <w:pPr>
        <w:ind w:firstLine="4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UtralEdit</w:t>
      </w:r>
      <w:r>
        <w:rPr>
          <w:rFonts w:hint="eastAsia"/>
          <w:szCs w:val="21"/>
        </w:rPr>
        <w:t>（或其它源程序编辑工具）编写的</w:t>
      </w:r>
      <w:r>
        <w:rPr>
          <w:rFonts w:hint="eastAsia"/>
          <w:szCs w:val="21"/>
        </w:rPr>
        <w:t>Java Application</w:t>
      </w:r>
      <w:r>
        <w:rPr>
          <w:rFonts w:hint="eastAsia"/>
          <w:szCs w:val="21"/>
        </w:rPr>
        <w:t>程序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；</w:t>
      </w:r>
    </w:p>
    <w:p w14:paraId="16454051" w14:textId="77777777" w:rsidR="00B75E84" w:rsidRDefault="00B75E84" w:rsidP="00682573">
      <w:pPr>
        <w:ind w:firstLine="4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）了解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源代码、字节码文件，掌握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程序的编辑、编译运行过程。</w:t>
      </w:r>
    </w:p>
    <w:p w14:paraId="79C12429" w14:textId="77777777" w:rsidR="00B75E84" w:rsidRDefault="00B75E84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语言基本数据类型及使用</w:t>
      </w:r>
    </w:p>
    <w:p w14:paraId="019536B4" w14:textId="77777777" w:rsidR="00B75E84" w:rsidRDefault="00B75E84" w:rsidP="00682573">
      <w:pPr>
        <w:ind w:firstLine="4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）了解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提供的基本数据类型；</w:t>
      </w:r>
    </w:p>
    <w:p w14:paraId="546049F7" w14:textId="77777777" w:rsidR="00B75E84" w:rsidRDefault="00B75E84" w:rsidP="00682573">
      <w:pPr>
        <w:ind w:firstLine="480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）了解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基本数据类型的装箱与拆箱。</w:t>
      </w:r>
      <w:r>
        <w:rPr>
          <w:rFonts w:hint="eastAsia"/>
          <w:szCs w:val="21"/>
        </w:rPr>
        <w:t>.</w:t>
      </w:r>
    </w:p>
    <w:p w14:paraId="0D0279E0" w14:textId="77777777" w:rsidR="00B75E84" w:rsidRDefault="00B75E84" w:rsidP="006825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了解</w:t>
      </w:r>
      <w:r>
        <w:rPr>
          <w:rFonts w:hint="eastAsia"/>
        </w:rPr>
        <w:t>Java</w:t>
      </w:r>
      <w:r>
        <w:rPr>
          <w:rFonts w:hint="eastAsia"/>
        </w:rPr>
        <w:t>编程三种控制结构</w:t>
      </w:r>
    </w:p>
    <w:p w14:paraId="330A4FF5" w14:textId="77777777" w:rsidR="00B75E84" w:rsidRDefault="00B75E84" w:rsidP="00682573">
      <w:pPr>
        <w:ind w:firstLine="4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）掌握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运算符的用法；</w:t>
      </w:r>
    </w:p>
    <w:p w14:paraId="2DAA2BB8" w14:textId="77777777" w:rsidR="00B75E84" w:rsidRDefault="00B75E84" w:rsidP="00682573">
      <w:pPr>
        <w:ind w:firstLine="48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）掌握表达式的使用和各种运算符的优先级控制；</w:t>
      </w:r>
    </w:p>
    <w:p w14:paraId="745BF0C8" w14:textId="77777777" w:rsidR="00B75E84" w:rsidRPr="00114281" w:rsidRDefault="00B75E84" w:rsidP="00682573">
      <w:pPr>
        <w:pStyle w:val="2"/>
        <w:keepNext w:val="0"/>
        <w:keepLines w:val="0"/>
      </w:pPr>
      <w:bookmarkStart w:id="8" w:name="_Toc29465"/>
      <w:bookmarkStart w:id="9" w:name="_Toc7537950"/>
      <w:bookmarkStart w:id="10" w:name="_Toc10740804"/>
      <w:r w:rsidRPr="00114281">
        <w:rPr>
          <w:rFonts w:hint="eastAsia"/>
        </w:rPr>
        <w:t>1</w:t>
      </w:r>
      <w:r w:rsidRPr="00114281">
        <w:t>.3</w:t>
      </w:r>
      <w:r w:rsidRPr="00114281">
        <w:rPr>
          <w:rFonts w:hint="eastAsia"/>
        </w:rPr>
        <w:t>实验内容</w:t>
      </w:r>
      <w:bookmarkEnd w:id="8"/>
      <w:bookmarkEnd w:id="9"/>
      <w:bookmarkEnd w:id="10"/>
    </w:p>
    <w:p w14:paraId="063118AE" w14:textId="77777777" w:rsidR="00B75E84" w:rsidRPr="00114281" w:rsidRDefault="00B75E84" w:rsidP="00682573">
      <w:pPr>
        <w:pStyle w:val="3"/>
        <w:keepNext w:val="0"/>
        <w:keepLines w:val="0"/>
      </w:pPr>
      <w:bookmarkStart w:id="11" w:name="_Toc7537951"/>
      <w:bookmarkStart w:id="12" w:name="_Toc10740805"/>
      <w:r w:rsidRPr="00114281">
        <w:t>1.3.1</w:t>
      </w:r>
      <w:r w:rsidRPr="00114281">
        <w:rPr>
          <w:rFonts w:hint="eastAsia"/>
        </w:rPr>
        <w:t>安装</w:t>
      </w:r>
      <w:r w:rsidRPr="00114281">
        <w:rPr>
          <w:rFonts w:hint="eastAsia"/>
        </w:rPr>
        <w:t>J2SE</w:t>
      </w:r>
      <w:r w:rsidRPr="00114281">
        <w:rPr>
          <w:rFonts w:hint="eastAsia"/>
        </w:rPr>
        <w:t>开发工具</w:t>
      </w:r>
      <w:bookmarkEnd w:id="11"/>
      <w:bookmarkEnd w:id="12"/>
    </w:p>
    <w:p w14:paraId="248C6D9B" w14:textId="77777777" w:rsidR="00B75E84" w:rsidRPr="00114281" w:rsidRDefault="00B75E84" w:rsidP="00682573">
      <w:pPr>
        <w:pStyle w:val="3"/>
        <w:keepNext w:val="0"/>
        <w:keepLines w:val="0"/>
      </w:pPr>
      <w:bookmarkStart w:id="13" w:name="_Toc7537952"/>
      <w:bookmarkStart w:id="14" w:name="_Toc10740806"/>
      <w:r w:rsidRPr="00114281">
        <w:t>1.3.2</w:t>
      </w:r>
      <w:r w:rsidRPr="00114281">
        <w:rPr>
          <w:rFonts w:hint="eastAsia"/>
        </w:rPr>
        <w:t>安装</w:t>
      </w:r>
      <w:r w:rsidRPr="00114281">
        <w:rPr>
          <w:rFonts w:hint="eastAsia"/>
        </w:rPr>
        <w:t>J2SE</w:t>
      </w:r>
      <w:r w:rsidRPr="00114281">
        <w:rPr>
          <w:rFonts w:hint="eastAsia"/>
        </w:rPr>
        <w:t>源代码编辑工具</w:t>
      </w:r>
      <w:r w:rsidRPr="00114281">
        <w:rPr>
          <w:rFonts w:hint="eastAsia"/>
        </w:rPr>
        <w:t>Edit Plus</w:t>
      </w:r>
      <w:bookmarkEnd w:id="13"/>
      <w:bookmarkEnd w:id="14"/>
    </w:p>
    <w:p w14:paraId="3A559519" w14:textId="77777777" w:rsidR="00086F57" w:rsidRDefault="00B75E84" w:rsidP="00682573">
      <w:pPr>
        <w:jc w:val="center"/>
      </w:pPr>
      <w:r>
        <w:rPr>
          <w:noProof/>
        </w:rPr>
        <w:drawing>
          <wp:inline distT="0" distB="0" distL="0" distR="0" wp14:anchorId="0B1E28F2" wp14:editId="1F158011">
            <wp:extent cx="3827145" cy="2895600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A5FF" w14:textId="77777777" w:rsidR="00775859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AFDC6CF" w14:textId="77777777" w:rsidR="00741C91" w:rsidRPr="00741C91" w:rsidRDefault="00741C91" w:rsidP="00682573"/>
    <w:p w14:paraId="44C0BC41" w14:textId="77777777" w:rsidR="00741C91" w:rsidRPr="00741C91" w:rsidRDefault="00741C91" w:rsidP="00682573"/>
    <w:p w14:paraId="3102F5A7" w14:textId="77777777" w:rsidR="00741C91" w:rsidRPr="00741C91" w:rsidRDefault="00741C91" w:rsidP="00682573"/>
    <w:p w14:paraId="5996CF60" w14:textId="77777777" w:rsidR="00741C91" w:rsidRPr="00741C91" w:rsidRDefault="00741C91" w:rsidP="00682573"/>
    <w:p w14:paraId="099E6933" w14:textId="77777777" w:rsidR="00741C91" w:rsidRPr="00741C91" w:rsidRDefault="00741C91" w:rsidP="00682573"/>
    <w:p w14:paraId="1D367C68" w14:textId="77777777" w:rsidR="00741C91" w:rsidRPr="00741C91" w:rsidRDefault="00741C91" w:rsidP="00682573"/>
    <w:p w14:paraId="4E4F6212" w14:textId="77777777" w:rsidR="00741C91" w:rsidRPr="00741C91" w:rsidRDefault="00741C91" w:rsidP="00682573"/>
    <w:p w14:paraId="56722088" w14:textId="77777777" w:rsidR="00741C91" w:rsidRPr="00741C91" w:rsidRDefault="00741C91" w:rsidP="00682573"/>
    <w:p w14:paraId="7356F2FF" w14:textId="77777777" w:rsidR="00741C91" w:rsidRPr="00741C91" w:rsidRDefault="00741C91" w:rsidP="00682573"/>
    <w:p w14:paraId="69B5088F" w14:textId="77777777" w:rsidR="00741C91" w:rsidRPr="00741C91" w:rsidRDefault="00741C91" w:rsidP="00682573"/>
    <w:p w14:paraId="611653C1" w14:textId="77777777" w:rsidR="00741C91" w:rsidRPr="00741C91" w:rsidRDefault="00741C91" w:rsidP="00682573"/>
    <w:p w14:paraId="3097EBFB" w14:textId="77777777" w:rsidR="00741C91" w:rsidRPr="00741C91" w:rsidRDefault="00741C91" w:rsidP="00682573"/>
    <w:p w14:paraId="4F44BFFE" w14:textId="77777777" w:rsidR="00B75E84" w:rsidRDefault="00B75E84" w:rsidP="00682573">
      <w:r>
        <w:t>Jdk</w:t>
      </w:r>
      <w:r>
        <w:rPr>
          <w:rFonts w:hint="eastAsia"/>
        </w:rPr>
        <w:t>安装：</w:t>
      </w:r>
      <w:r w:rsidRPr="006D0BD1">
        <w:t>https://www.oracle.com/technetwork/java/javase/downloads/index.html</w:t>
      </w:r>
    </w:p>
    <w:p w14:paraId="1B865BE0" w14:textId="77777777" w:rsidR="00086F57" w:rsidRDefault="00B75E84" w:rsidP="00682573">
      <w:pPr>
        <w:jc w:val="center"/>
      </w:pPr>
      <w:r>
        <w:rPr>
          <w:noProof/>
        </w:rPr>
        <w:drawing>
          <wp:inline distT="0" distB="0" distL="0" distR="0" wp14:anchorId="16DECFD7" wp14:editId="7CD81F67">
            <wp:extent cx="3632200" cy="2751455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69BC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F07FE1B" w14:textId="77777777" w:rsidR="00B75E84" w:rsidRDefault="00B75E84" w:rsidP="00682573">
      <w:pPr>
        <w:ind w:firstLine="480"/>
      </w:pPr>
      <w:r>
        <w:rPr>
          <w:rFonts w:hint="eastAsia"/>
        </w:rPr>
        <w:t>安装路径选择在</w:t>
      </w:r>
      <w:r>
        <w:rPr>
          <w:rFonts w:hint="eastAsia"/>
        </w:rPr>
        <w:t>D</w:t>
      </w:r>
      <w:r>
        <w:rPr>
          <w:rFonts w:hint="eastAsia"/>
        </w:rPr>
        <w:t>盘中，并新建</w:t>
      </w:r>
      <w:r>
        <w:rPr>
          <w:rFonts w:hint="eastAsia"/>
        </w:rPr>
        <w:t>java</w:t>
      </w:r>
      <w:r>
        <w:rPr>
          <w:rFonts w:hint="eastAsia"/>
        </w:rPr>
        <w:t>文件夹，将</w:t>
      </w:r>
      <w:r>
        <w:rPr>
          <w:rFonts w:hint="eastAsia"/>
        </w:rPr>
        <w:t>jdk</w:t>
      </w:r>
      <w:r>
        <w:rPr>
          <w:rFonts w:hint="eastAsia"/>
        </w:rPr>
        <w:t>安装至此</w:t>
      </w:r>
    </w:p>
    <w:p w14:paraId="40AC1D1D" w14:textId="77777777" w:rsidR="00086F57" w:rsidRDefault="00B75E84" w:rsidP="00682573">
      <w:pPr>
        <w:jc w:val="center"/>
      </w:pPr>
      <w:r>
        <w:rPr>
          <w:noProof/>
        </w:rPr>
        <w:drawing>
          <wp:inline distT="0" distB="0" distL="0" distR="0" wp14:anchorId="0A39AA62" wp14:editId="614A1DBC">
            <wp:extent cx="3589655" cy="2717800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AA11" w14:textId="77777777" w:rsidR="00B75E84" w:rsidRP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6BA216B" w14:textId="77777777" w:rsidR="00B75E84" w:rsidRDefault="00B75E84" w:rsidP="00682573">
      <w:pPr>
        <w:ind w:firstLine="480"/>
      </w:pPr>
      <w:r>
        <w:rPr>
          <w:rFonts w:hint="eastAsia"/>
        </w:rPr>
        <w:t>安装</w:t>
      </w:r>
      <w:r>
        <w:rPr>
          <w:rFonts w:hint="eastAsia"/>
        </w:rPr>
        <w:t>jre</w:t>
      </w:r>
      <w:r>
        <w:rPr>
          <w:rFonts w:hint="eastAsia"/>
        </w:rPr>
        <w:t>，路径与</w:t>
      </w:r>
      <w:r>
        <w:rPr>
          <w:rFonts w:hint="eastAsia"/>
        </w:rPr>
        <w:t>jdk</w:t>
      </w:r>
      <w:r>
        <w:rPr>
          <w:rFonts w:hint="eastAsia"/>
        </w:rPr>
        <w:t>并列</w:t>
      </w:r>
    </w:p>
    <w:p w14:paraId="5DA0FE81" w14:textId="77777777" w:rsidR="00086F57" w:rsidRDefault="00B75E84" w:rsidP="00682573">
      <w:pPr>
        <w:jc w:val="center"/>
      </w:pPr>
      <w:r>
        <w:rPr>
          <w:noProof/>
        </w:rPr>
        <w:lastRenderedPageBreak/>
        <w:drawing>
          <wp:inline distT="0" distB="0" distL="0" distR="0" wp14:anchorId="73638E9C" wp14:editId="4D62E44B">
            <wp:extent cx="3310255" cy="2506345"/>
            <wp:effectExtent l="0" t="0" r="4445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85CA" w14:textId="77777777" w:rsidR="00B75E84" w:rsidRP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0295194" w14:textId="77777777" w:rsidR="00B75E84" w:rsidRDefault="00B75E84" w:rsidP="00682573">
      <w:pPr>
        <w:ind w:firstLine="480"/>
      </w:pPr>
      <w:r>
        <w:rPr>
          <w:rFonts w:hint="eastAsia"/>
        </w:rPr>
        <w:t>安装完成，开始进行环境配置</w:t>
      </w:r>
    </w:p>
    <w:p w14:paraId="6C2B6145" w14:textId="77777777" w:rsidR="00B75E84" w:rsidRDefault="00B75E84" w:rsidP="00682573"/>
    <w:p w14:paraId="573F9158" w14:textId="77777777" w:rsidR="00086F57" w:rsidRDefault="00B75E84" w:rsidP="00682573">
      <w:pPr>
        <w:jc w:val="center"/>
      </w:pPr>
      <w:r>
        <w:rPr>
          <w:noProof/>
        </w:rPr>
        <w:drawing>
          <wp:inline distT="0" distB="0" distL="0" distR="0" wp14:anchorId="65DCE131" wp14:editId="65B80DBC">
            <wp:extent cx="3547745" cy="3725545"/>
            <wp:effectExtent l="0" t="0" r="0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D1C8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72F7C650" w14:textId="77777777" w:rsidR="00B75E84" w:rsidRDefault="00B75E84" w:rsidP="00682573">
      <w:pPr>
        <w:ind w:firstLine="480"/>
      </w:pPr>
      <w:r>
        <w:rPr>
          <w:rFonts w:hint="eastAsia"/>
        </w:rPr>
        <w:t>打开高级系统设置，选择环境变量</w:t>
      </w:r>
    </w:p>
    <w:p w14:paraId="267FD10B" w14:textId="77777777" w:rsidR="00086F57" w:rsidRDefault="00B75E84" w:rsidP="00682573">
      <w:pPr>
        <w:jc w:val="center"/>
      </w:pPr>
      <w:r>
        <w:rPr>
          <w:noProof/>
        </w:rPr>
        <w:lastRenderedPageBreak/>
        <w:drawing>
          <wp:inline distT="0" distB="0" distL="0" distR="0" wp14:anchorId="60F3C594" wp14:editId="02EFA845">
            <wp:extent cx="3547745" cy="36576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4EB8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186F9368" w14:textId="77777777" w:rsidR="00B75E84" w:rsidRDefault="00B75E84" w:rsidP="00682573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在系统变量中新建变量名为</w:t>
      </w:r>
      <w:r w:rsidRPr="00DC3591">
        <w:t>JAVA_HOME</w:t>
      </w:r>
      <w:r>
        <w:rPr>
          <w:rFonts w:hint="eastAsia"/>
        </w:rPr>
        <w:t>，变量值是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14:paraId="0B76B6DB" w14:textId="77777777" w:rsidR="00086F57" w:rsidRDefault="00B75E84" w:rsidP="00682573">
      <w:pPr>
        <w:jc w:val="center"/>
      </w:pPr>
      <w:r>
        <w:rPr>
          <w:noProof/>
        </w:rPr>
        <w:drawing>
          <wp:inline distT="0" distB="0" distL="0" distR="0" wp14:anchorId="3F1708F4" wp14:editId="71BF40B9">
            <wp:extent cx="3157855" cy="3251200"/>
            <wp:effectExtent l="0" t="0" r="4445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19A44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29981113" w14:textId="77777777" w:rsidR="00B75E84" w:rsidRDefault="00B75E84" w:rsidP="00682573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新建系统变量命名为</w:t>
      </w:r>
      <w:r>
        <w:rPr>
          <w:rFonts w:hint="eastAsia"/>
        </w:rPr>
        <w:t>path</w:t>
      </w:r>
      <w:r>
        <w:rPr>
          <w:rFonts w:hint="eastAsia"/>
        </w:rPr>
        <w:t>，变量值输入</w:t>
      </w:r>
      <w:r w:rsidRPr="00DC3591">
        <w:t>%JAVA_HOME%\bin</w:t>
      </w:r>
      <w:r>
        <w:t>;</w:t>
      </w:r>
      <w:r w:rsidRPr="00DC3591">
        <w:t>%JAVA_HOME%\jre\bin</w:t>
      </w:r>
    </w:p>
    <w:p w14:paraId="49D3CEBB" w14:textId="77777777" w:rsidR="00086F57" w:rsidRDefault="00B75E84" w:rsidP="00682573">
      <w:pPr>
        <w:jc w:val="center"/>
      </w:pPr>
      <w:r>
        <w:rPr>
          <w:noProof/>
        </w:rPr>
        <w:lastRenderedPageBreak/>
        <w:drawing>
          <wp:inline distT="0" distB="0" distL="0" distR="0" wp14:anchorId="5122E002" wp14:editId="41F88EA8">
            <wp:extent cx="3208655" cy="33020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CB0D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15B099E0" w14:textId="77777777" w:rsidR="00B75E84" w:rsidRDefault="00B75E84" w:rsidP="00682573">
      <w:pPr>
        <w:ind w:firstLine="480"/>
      </w:pPr>
      <w:r>
        <w:rPr>
          <w:rFonts w:hint="eastAsia"/>
        </w:rPr>
        <w:t>3</w:t>
      </w:r>
      <w:r>
        <w:t>.</w:t>
      </w:r>
      <w:r w:rsidRPr="006A354C">
        <w:rPr>
          <w:rFonts w:ascii="等线" w:eastAsia="等线" w:hAnsi="等线" w:hint="eastAsia"/>
        </w:rPr>
        <w:t>新建系统变量命名为classpath，值输入</w:t>
      </w:r>
      <w:r w:rsidRPr="006A354C">
        <w:rPr>
          <w:rFonts w:ascii="等线" w:eastAsia="等线" w:hAnsi="等线"/>
        </w:rPr>
        <w:t>.;%java_home%\lib;%java_home%\lib\tools.jar;</w:t>
      </w:r>
      <w:r w:rsidRPr="006A354C">
        <w:rPr>
          <w:rFonts w:ascii="等线" w:eastAsia="等线" w:hAnsi="等线" w:hint="eastAsia"/>
        </w:rPr>
        <w:t>环境配置完成</w:t>
      </w:r>
    </w:p>
    <w:p w14:paraId="330BEC49" w14:textId="77777777" w:rsidR="00B75E84" w:rsidRDefault="00B75E84" w:rsidP="00682573"/>
    <w:p w14:paraId="6B74720D" w14:textId="77777777" w:rsidR="00086F57" w:rsidRDefault="00B75E84" w:rsidP="00682573">
      <w:pPr>
        <w:tabs>
          <w:tab w:val="left" w:pos="3133"/>
        </w:tabs>
        <w:jc w:val="center"/>
      </w:pPr>
      <w:r>
        <w:rPr>
          <w:noProof/>
        </w:rPr>
        <w:drawing>
          <wp:inline distT="0" distB="0" distL="0" distR="0" wp14:anchorId="7785AC61" wp14:editId="5E32EDE9">
            <wp:extent cx="4284345" cy="2802255"/>
            <wp:effectExtent l="0" t="0" r="190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84C23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099DDED1" w14:textId="77777777" w:rsidR="00B75E84" w:rsidRDefault="00B75E84" w:rsidP="00682573">
      <w:pPr>
        <w:ind w:firstLine="480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j</w:t>
      </w:r>
      <w:r>
        <w:t>ava -version</w:t>
      </w:r>
      <w:r>
        <w:rPr>
          <w:rFonts w:hint="eastAsia"/>
        </w:rPr>
        <w:t>检查是否配置成功（如图即为配置成功）</w:t>
      </w:r>
    </w:p>
    <w:p w14:paraId="0879B466" w14:textId="77777777" w:rsidR="00086F57" w:rsidRDefault="00B75E84" w:rsidP="00682573">
      <w:pPr>
        <w:tabs>
          <w:tab w:val="left" w:pos="3133"/>
        </w:tabs>
        <w:jc w:val="center"/>
      </w:pPr>
      <w:r>
        <w:rPr>
          <w:noProof/>
        </w:rPr>
        <w:lastRenderedPageBreak/>
        <w:drawing>
          <wp:inline distT="0" distB="0" distL="0" distR="0" wp14:anchorId="62DDFA67" wp14:editId="78DC3DCC">
            <wp:extent cx="4148455" cy="3319145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5092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66C1CE9F" w14:textId="77777777" w:rsidR="00B75E84" w:rsidRDefault="00B75E84" w:rsidP="00682573">
      <w:pPr>
        <w:ind w:firstLine="480"/>
      </w:pPr>
      <w:r>
        <w:rPr>
          <w:rFonts w:hint="eastAsia"/>
        </w:rPr>
        <w:t>下载地址：</w:t>
      </w:r>
    </w:p>
    <w:p w14:paraId="3420A4F2" w14:textId="77777777" w:rsidR="00B75E84" w:rsidRDefault="00B66006" w:rsidP="00682573">
      <w:pPr>
        <w:ind w:firstLine="480"/>
      </w:pPr>
      <w:hyperlink r:id="rId20" w:history="1">
        <w:r w:rsidR="00B75E84" w:rsidRPr="00876258">
          <w:rPr>
            <w:rStyle w:val="a8"/>
          </w:rPr>
          <w:t>https://www.baidu.com/link?url=gD5frX4tPHJBieol2Cwkt4nGxh-xhj1doz7noIs7xvoFcM1j8wgSrNAk1TeCPB5o&amp;wd=&amp;eqid=87a69b8c00094530000000035cc7e188</w:t>
        </w:r>
      </w:hyperlink>
    </w:p>
    <w:p w14:paraId="6364A311" w14:textId="77777777" w:rsidR="00B75E84" w:rsidRPr="00D860F4" w:rsidRDefault="00B75E84" w:rsidP="00682573">
      <w:pPr>
        <w:ind w:firstLine="480"/>
      </w:pPr>
      <w:r>
        <w:rPr>
          <w:rFonts w:hint="eastAsia"/>
        </w:rPr>
        <w:t>运行</w:t>
      </w:r>
      <w:r>
        <w:rPr>
          <w:rFonts w:hint="eastAsia"/>
        </w:rPr>
        <w:t>E</w:t>
      </w:r>
      <w:r>
        <w:t>ditPlus.exe</w:t>
      </w:r>
      <w:r>
        <w:rPr>
          <w:rFonts w:hint="eastAsia"/>
        </w:rPr>
        <w:t>文件进行安装</w:t>
      </w:r>
    </w:p>
    <w:p w14:paraId="26D0A423" w14:textId="77777777" w:rsidR="00086F57" w:rsidRDefault="00B75E84" w:rsidP="00682573">
      <w:pPr>
        <w:tabs>
          <w:tab w:val="left" w:pos="3133"/>
        </w:tabs>
        <w:jc w:val="center"/>
      </w:pPr>
      <w:r>
        <w:rPr>
          <w:noProof/>
        </w:rPr>
        <w:drawing>
          <wp:inline distT="0" distB="0" distL="0" distR="0" wp14:anchorId="343BA908" wp14:editId="6FD05D5D">
            <wp:extent cx="4165600" cy="2446655"/>
            <wp:effectExtent l="0" t="0" r="635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87D7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79A914A0" w14:textId="77777777" w:rsidR="00B75E84" w:rsidRDefault="00B75E84" w:rsidP="00682573">
      <w:pPr>
        <w:ind w:firstLine="480"/>
      </w:pPr>
      <w:r>
        <w:rPr>
          <w:rFonts w:hint="eastAsia"/>
        </w:rPr>
        <w:t>如图显示安装完成</w:t>
      </w:r>
    </w:p>
    <w:p w14:paraId="66892FF0" w14:textId="77777777" w:rsidR="00B75E84" w:rsidRPr="00114281" w:rsidRDefault="00B75E84" w:rsidP="00682573">
      <w:pPr>
        <w:pStyle w:val="3"/>
        <w:keepNext w:val="0"/>
        <w:keepLines w:val="0"/>
      </w:pPr>
      <w:bookmarkStart w:id="15" w:name="_Toc7537953"/>
      <w:bookmarkStart w:id="16" w:name="_Toc10740807"/>
      <w:r w:rsidRPr="00114281">
        <w:t>1.3.3</w:t>
      </w:r>
      <w:r w:rsidRPr="00114281">
        <w:rPr>
          <w:rFonts w:hint="eastAsia"/>
        </w:rPr>
        <w:t>编写并编译、运行一个</w:t>
      </w:r>
      <w:r w:rsidRPr="00114281">
        <w:rPr>
          <w:rFonts w:hint="eastAsia"/>
        </w:rPr>
        <w:t>Java Application</w:t>
      </w:r>
      <w:r w:rsidRPr="00114281">
        <w:rPr>
          <w:rFonts w:hint="eastAsia"/>
        </w:rPr>
        <w:t>程序</w:t>
      </w:r>
      <w:bookmarkEnd w:id="15"/>
      <w:bookmarkEnd w:id="16"/>
    </w:p>
    <w:p w14:paraId="38010718" w14:textId="77777777" w:rsidR="00B75E84" w:rsidRPr="005C63D0" w:rsidRDefault="00B75E84" w:rsidP="00682573">
      <w:pPr>
        <w:pStyle w:val="HTML"/>
        <w:widowControl w:val="0"/>
        <w:ind w:firstLine="480"/>
        <w:rPr>
          <w:color w:val="000000"/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</w:t>
      </w:r>
      <w:r w:rsidRPr="005C63D0">
        <w:rPr>
          <w:color w:val="0000FF"/>
          <w:sz w:val="18"/>
          <w:szCs w:val="18"/>
        </w:rPr>
        <w:t>Public</w:t>
      </w:r>
      <w:r w:rsidRPr="005C63D0">
        <w:rPr>
          <w:color w:val="000000"/>
          <w:sz w:val="18"/>
          <w:szCs w:val="18"/>
        </w:rPr>
        <w:t xml:space="preserve"> </w:t>
      </w:r>
      <w:r w:rsidRPr="005C63D0">
        <w:rPr>
          <w:color w:val="0000FF"/>
          <w:sz w:val="18"/>
          <w:szCs w:val="18"/>
        </w:rPr>
        <w:t>class</w:t>
      </w:r>
      <w:r w:rsidRPr="005C63D0">
        <w:rPr>
          <w:color w:val="000000"/>
          <w:sz w:val="18"/>
          <w:szCs w:val="18"/>
        </w:rPr>
        <w:t xml:space="preserve"> HelloWorld {</w:t>
      </w:r>
    </w:p>
    <w:p w14:paraId="1A79F5B1" w14:textId="77777777" w:rsidR="00B75E84" w:rsidRPr="005C63D0" w:rsidRDefault="00B75E84" w:rsidP="0068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C63D0">
        <w:rPr>
          <w:rFonts w:ascii="宋体" w:hAnsi="宋体" w:cs="宋体"/>
          <w:color w:val="000000"/>
          <w:kern w:val="0"/>
          <w:sz w:val="18"/>
          <w:szCs w:val="18"/>
        </w:rPr>
        <w:t xml:space="preserve">    </w:t>
      </w:r>
      <w:r w:rsidRPr="005C63D0">
        <w:rPr>
          <w:rFonts w:ascii="宋体" w:hAnsi="宋体" w:cs="宋体"/>
          <w:color w:val="0000FF"/>
          <w:kern w:val="0"/>
          <w:sz w:val="18"/>
          <w:szCs w:val="18"/>
        </w:rPr>
        <w:t>public</w:t>
      </w:r>
      <w:r w:rsidRPr="005C63D0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5C63D0">
        <w:rPr>
          <w:rFonts w:ascii="宋体" w:hAnsi="宋体" w:cs="宋体"/>
          <w:color w:val="0000FF"/>
          <w:kern w:val="0"/>
          <w:sz w:val="18"/>
          <w:szCs w:val="18"/>
        </w:rPr>
        <w:t>static</w:t>
      </w:r>
      <w:r w:rsidRPr="005C63D0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5C63D0">
        <w:rPr>
          <w:rFonts w:ascii="宋体" w:hAnsi="宋体" w:cs="宋体"/>
          <w:color w:val="0000FF"/>
          <w:kern w:val="0"/>
          <w:sz w:val="18"/>
          <w:szCs w:val="18"/>
        </w:rPr>
        <w:t>void</w:t>
      </w:r>
      <w:r w:rsidRPr="005C63D0">
        <w:rPr>
          <w:rFonts w:ascii="宋体" w:hAnsi="宋体" w:cs="宋体"/>
          <w:color w:val="000000"/>
          <w:kern w:val="0"/>
          <w:sz w:val="18"/>
          <w:szCs w:val="18"/>
        </w:rPr>
        <w:t xml:space="preserve"> main(String[] args) {</w:t>
      </w:r>
    </w:p>
    <w:p w14:paraId="53D35633" w14:textId="77777777" w:rsidR="00B75E84" w:rsidRPr="005C63D0" w:rsidRDefault="00B75E84" w:rsidP="0068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C63D0">
        <w:rPr>
          <w:rFonts w:ascii="宋体" w:hAnsi="宋体" w:cs="宋体"/>
          <w:color w:val="000000"/>
          <w:kern w:val="0"/>
          <w:sz w:val="18"/>
          <w:szCs w:val="18"/>
        </w:rPr>
        <w:t xml:space="preserve">        System.</w:t>
      </w:r>
      <w:r w:rsidRPr="005C63D0">
        <w:rPr>
          <w:rFonts w:ascii="宋体" w:hAnsi="宋体" w:cs="宋体"/>
          <w:color w:val="0000FF"/>
          <w:kern w:val="0"/>
          <w:sz w:val="18"/>
          <w:szCs w:val="18"/>
        </w:rPr>
        <w:t>out</w:t>
      </w:r>
      <w:r w:rsidRPr="005C63D0">
        <w:rPr>
          <w:rFonts w:ascii="宋体" w:hAnsi="宋体" w:cs="宋体"/>
          <w:color w:val="000000"/>
          <w:kern w:val="0"/>
          <w:sz w:val="18"/>
          <w:szCs w:val="18"/>
        </w:rPr>
        <w:t>.println(</w:t>
      </w:r>
      <w:r w:rsidRPr="005C63D0">
        <w:rPr>
          <w:rFonts w:ascii="宋体" w:hAnsi="宋体" w:cs="宋体"/>
          <w:color w:val="800000"/>
          <w:kern w:val="0"/>
          <w:sz w:val="18"/>
          <w:szCs w:val="18"/>
        </w:rPr>
        <w:t>"Hello World"</w:t>
      </w:r>
      <w:r w:rsidRPr="005C63D0">
        <w:rPr>
          <w:rFonts w:ascii="宋体" w:hAnsi="宋体" w:cs="宋体"/>
          <w:color w:val="000000"/>
          <w:kern w:val="0"/>
          <w:sz w:val="18"/>
          <w:szCs w:val="18"/>
        </w:rPr>
        <w:t>);</w:t>
      </w:r>
    </w:p>
    <w:p w14:paraId="6D9EC6A1" w14:textId="77777777" w:rsidR="00B75E84" w:rsidRPr="005C63D0" w:rsidRDefault="00B75E84" w:rsidP="00682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C63D0">
        <w:rPr>
          <w:rFonts w:ascii="宋体" w:hAnsi="宋体" w:cs="宋体"/>
          <w:color w:val="000000"/>
          <w:kern w:val="0"/>
          <w:sz w:val="18"/>
          <w:szCs w:val="18"/>
        </w:rPr>
        <w:t xml:space="preserve">    }</w:t>
      </w:r>
    </w:p>
    <w:p w14:paraId="7F370219" w14:textId="77777777" w:rsidR="00B75E84" w:rsidRPr="00114281" w:rsidRDefault="00B75E84" w:rsidP="00682573">
      <w:pPr>
        <w:pStyle w:val="3"/>
        <w:keepNext w:val="0"/>
        <w:keepLines w:val="0"/>
      </w:pPr>
      <w:bookmarkStart w:id="17" w:name="_Toc7537954"/>
      <w:bookmarkStart w:id="18" w:name="_Toc10740808"/>
      <w:r w:rsidRPr="00114281">
        <w:t>1.3.4</w:t>
      </w:r>
      <w:r w:rsidRPr="00114281">
        <w:rPr>
          <w:rFonts w:hint="eastAsia"/>
        </w:rPr>
        <w:t>编写程序求一元二次方程的根</w:t>
      </w:r>
      <w:bookmarkEnd w:id="17"/>
      <w:bookmarkEnd w:id="18"/>
    </w:p>
    <w:p w14:paraId="7C5883C5" w14:textId="77777777" w:rsidR="00B75E84" w:rsidRDefault="00B75E84" w:rsidP="00682573">
      <w:pPr>
        <w:ind w:firstLine="480"/>
        <w:jc w:val="center"/>
      </w:pPr>
      <w:r w:rsidRPr="00047FFE">
        <w:rPr>
          <w:noProof/>
        </w:rPr>
        <w:lastRenderedPageBreak/>
        <w:drawing>
          <wp:inline distT="0" distB="0" distL="0" distR="0" wp14:anchorId="279AA13D" wp14:editId="72285CBA">
            <wp:extent cx="2218055" cy="1854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529" w14:textId="77777777" w:rsidR="00B75E84" w:rsidRDefault="00B75E84" w:rsidP="00682573">
      <w:pPr>
        <w:pStyle w:val="a3"/>
        <w:ind w:firstLine="400"/>
        <w:jc w:val="center"/>
        <w:rPr>
          <w:rFonts w:ascii="Times New Roman" w:hAnsi="Times New Roman"/>
          <w:kern w:val="21"/>
        </w:rPr>
      </w:pPr>
      <w:r>
        <w:rPr>
          <w:rFonts w:hint="eastAsia"/>
        </w:rPr>
        <w:t>图</w:t>
      </w:r>
      <w:r>
        <w:t>12</w:t>
      </w:r>
    </w:p>
    <w:p w14:paraId="01D274D5" w14:textId="77777777" w:rsidR="00B75E84" w:rsidRPr="00114281" w:rsidRDefault="00B75E84" w:rsidP="00682573">
      <w:pPr>
        <w:pStyle w:val="3"/>
        <w:keepNext w:val="0"/>
        <w:keepLines w:val="0"/>
      </w:pPr>
      <w:bookmarkStart w:id="19" w:name="_Toc7537955"/>
      <w:bookmarkStart w:id="20" w:name="_Toc10740809"/>
      <w:r w:rsidRPr="00114281">
        <w:t>1.3.5</w:t>
      </w:r>
      <w:r w:rsidRPr="00114281">
        <w:rPr>
          <w:rFonts w:hint="eastAsia"/>
        </w:rPr>
        <w:t>输出区间</w:t>
      </w:r>
      <w:r w:rsidRPr="00114281">
        <w:rPr>
          <w:rFonts w:hint="eastAsia"/>
        </w:rPr>
        <w:t>[100</w:t>
      </w:r>
      <w:r w:rsidRPr="00114281">
        <w:rPr>
          <w:rFonts w:hint="eastAsia"/>
        </w:rPr>
        <w:t>，</w:t>
      </w:r>
      <w:r w:rsidRPr="00114281">
        <w:rPr>
          <w:rFonts w:hint="eastAsia"/>
        </w:rPr>
        <w:t>999]</w:t>
      </w:r>
      <w:r w:rsidRPr="00114281">
        <w:rPr>
          <w:rFonts w:hint="eastAsia"/>
        </w:rPr>
        <w:t>上的所有水仙花数</w:t>
      </w:r>
      <w:bookmarkEnd w:id="19"/>
      <w:bookmarkEnd w:id="20"/>
    </w:p>
    <w:p w14:paraId="01D8C841" w14:textId="77777777" w:rsidR="00B75E84" w:rsidRDefault="00B75E84" w:rsidP="00682573">
      <w:pPr>
        <w:ind w:firstLine="480"/>
        <w:jc w:val="center"/>
      </w:pPr>
      <w:r w:rsidRPr="00047FFE">
        <w:rPr>
          <w:noProof/>
        </w:rPr>
        <w:drawing>
          <wp:inline distT="0" distB="0" distL="0" distR="0" wp14:anchorId="117A34EC" wp14:editId="184D0433">
            <wp:extent cx="2988945" cy="448945"/>
            <wp:effectExtent l="0" t="0" r="1905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13EB" w14:textId="77777777" w:rsidR="00B75E84" w:rsidRDefault="00B75E84" w:rsidP="00682573">
      <w:pPr>
        <w:pStyle w:val="a3"/>
        <w:ind w:firstLine="400"/>
        <w:jc w:val="center"/>
      </w:pPr>
      <w:r>
        <w:rPr>
          <w:rFonts w:hint="eastAsia"/>
        </w:rPr>
        <w:t>图</w:t>
      </w:r>
      <w:r>
        <w:t>13</w:t>
      </w:r>
    </w:p>
    <w:p w14:paraId="7D1418F2" w14:textId="77777777" w:rsidR="00B75E84" w:rsidRPr="00114281" w:rsidRDefault="00B75E84" w:rsidP="00682573">
      <w:pPr>
        <w:pStyle w:val="3"/>
        <w:keepNext w:val="0"/>
        <w:keepLines w:val="0"/>
      </w:pPr>
      <w:bookmarkStart w:id="21" w:name="_Toc7537956"/>
      <w:bookmarkStart w:id="22" w:name="_Toc10740810"/>
      <w:r w:rsidRPr="00114281">
        <w:t>1.3.6</w:t>
      </w:r>
      <w:r w:rsidRPr="00114281">
        <w:rPr>
          <w:rFonts w:hint="eastAsia"/>
        </w:rPr>
        <w:t>编写程序打印九九乘法表</w:t>
      </w:r>
      <w:bookmarkEnd w:id="21"/>
      <w:bookmarkEnd w:id="22"/>
    </w:p>
    <w:p w14:paraId="070DFAEC" w14:textId="77777777" w:rsidR="00B75E84" w:rsidRDefault="00B75E84" w:rsidP="00682573">
      <w:pPr>
        <w:ind w:firstLine="480"/>
        <w:jc w:val="center"/>
      </w:pPr>
      <w:r w:rsidRPr="00047FFE">
        <w:rPr>
          <w:noProof/>
        </w:rPr>
        <w:drawing>
          <wp:inline distT="0" distB="0" distL="0" distR="0" wp14:anchorId="5DA6D06C" wp14:editId="6396AC67">
            <wp:extent cx="5274945" cy="1490345"/>
            <wp:effectExtent l="0" t="0" r="190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DEB7" w14:textId="77777777" w:rsidR="00B75E84" w:rsidRDefault="00B75E84" w:rsidP="00682573">
      <w:pPr>
        <w:pStyle w:val="a3"/>
        <w:ind w:firstLine="400"/>
        <w:jc w:val="center"/>
      </w:pPr>
      <w:r>
        <w:rPr>
          <w:rFonts w:hint="eastAsia"/>
        </w:rPr>
        <w:t>图</w:t>
      </w:r>
      <w:r>
        <w:t>14</w:t>
      </w:r>
    </w:p>
    <w:p w14:paraId="7EEFE80C" w14:textId="77777777" w:rsidR="00B75E84" w:rsidRPr="00114281" w:rsidRDefault="00B75E84" w:rsidP="00682573">
      <w:pPr>
        <w:pStyle w:val="3"/>
        <w:keepNext w:val="0"/>
        <w:keepLines w:val="0"/>
      </w:pPr>
      <w:bookmarkStart w:id="23" w:name="_Toc7537957"/>
      <w:bookmarkStart w:id="24" w:name="_Toc10740811"/>
      <w:r w:rsidRPr="00114281">
        <w:t>1.3.7</w:t>
      </w:r>
      <w:r w:rsidRPr="00114281">
        <w:rPr>
          <w:rFonts w:hint="eastAsia"/>
        </w:rPr>
        <w:t>编写程序打印</w:t>
      </w:r>
      <w:r w:rsidRPr="00114281">
        <w:rPr>
          <w:rFonts w:hint="eastAsia"/>
        </w:rPr>
        <w:t>N*N</w:t>
      </w:r>
      <w:r w:rsidRPr="00114281">
        <w:rPr>
          <w:rFonts w:hint="eastAsia"/>
        </w:rPr>
        <w:t>螺旋矩阵；</w:t>
      </w:r>
      <w:r w:rsidRPr="00114281">
        <w:rPr>
          <w:rFonts w:hint="eastAsia"/>
        </w:rPr>
        <w:t>5*5</w:t>
      </w:r>
      <w:r w:rsidRPr="00114281">
        <w:rPr>
          <w:rFonts w:hint="eastAsia"/>
        </w:rPr>
        <w:t>螺旋矩阵。</w:t>
      </w:r>
      <w:bookmarkEnd w:id="23"/>
      <w:bookmarkEnd w:id="24"/>
    </w:p>
    <w:p w14:paraId="54A5FED5" w14:textId="77777777" w:rsidR="00B75E84" w:rsidRDefault="00B75E84" w:rsidP="00682573">
      <w:pPr>
        <w:ind w:firstLine="480"/>
        <w:jc w:val="center"/>
      </w:pPr>
      <w:r>
        <w:rPr>
          <w:rFonts w:hint="eastAsia"/>
        </w:rPr>
        <w:object w:dxaOrig="3420" w:dyaOrig="2740" w14:anchorId="2660DE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28.65pt;height:102.65pt;mso-position-horizontal-relative:page;mso-position-vertical-relative:page" o:ole="">
            <v:fill o:detectmouseclick="t"/>
            <v:imagedata r:id="rId25" o:title=""/>
          </v:shape>
          <o:OLEObject Type="Embed" ProgID="Excel.Sheet.8" ShapeID="对象 1" DrawAspect="Content" ObjectID="_1715238575" r:id="rId26">
            <o:FieldCodes>\* MERGEFORMAT</o:FieldCodes>
          </o:OLEObject>
        </w:object>
      </w:r>
    </w:p>
    <w:p w14:paraId="7F2E0F8F" w14:textId="77777777" w:rsidR="00B75E84" w:rsidRDefault="00B75E84" w:rsidP="00682573">
      <w:pPr>
        <w:ind w:firstLine="480"/>
        <w:jc w:val="center"/>
      </w:pPr>
      <w:r w:rsidRPr="00047FFE">
        <w:rPr>
          <w:noProof/>
        </w:rPr>
        <w:lastRenderedPageBreak/>
        <w:drawing>
          <wp:inline distT="0" distB="0" distL="0" distR="0" wp14:anchorId="6D397B95" wp14:editId="5146E549">
            <wp:extent cx="2023745" cy="1481455"/>
            <wp:effectExtent l="0" t="0" r="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7ED84" w14:textId="77777777" w:rsidR="00B75E84" w:rsidRDefault="00B75E84" w:rsidP="00682573">
      <w:pPr>
        <w:pStyle w:val="a3"/>
        <w:ind w:firstLine="400"/>
        <w:jc w:val="center"/>
        <w:rPr>
          <w:noProof/>
        </w:rPr>
      </w:pPr>
      <w:r>
        <w:rPr>
          <w:rFonts w:hint="eastAsia"/>
        </w:rPr>
        <w:t>图</w:t>
      </w:r>
      <w:r>
        <w:t>15</w:t>
      </w:r>
    </w:p>
    <w:p w14:paraId="21FFB181" w14:textId="77777777" w:rsidR="00B75E84" w:rsidRDefault="00B75E84" w:rsidP="00682573">
      <w:pPr>
        <w:ind w:firstLine="480"/>
      </w:pPr>
    </w:p>
    <w:p w14:paraId="69495F74" w14:textId="77777777" w:rsidR="00B75E84" w:rsidRDefault="00B75E84" w:rsidP="00682573">
      <w:pPr>
        <w:pStyle w:val="2"/>
        <w:keepNext w:val="0"/>
        <w:keepLines w:val="0"/>
      </w:pPr>
      <w:bookmarkStart w:id="25" w:name="_Toc7537958"/>
      <w:bookmarkStart w:id="26" w:name="_Toc10740812"/>
      <w:r w:rsidRPr="00032B97">
        <w:t>1.4</w:t>
      </w:r>
      <w:r w:rsidRPr="00032B97">
        <w:rPr>
          <w:rFonts w:hint="eastAsia"/>
        </w:rPr>
        <w:t>实验总结</w:t>
      </w:r>
      <w:bookmarkEnd w:id="25"/>
      <w:bookmarkEnd w:id="26"/>
    </w:p>
    <w:p w14:paraId="3EDFCAD2" w14:textId="77777777" w:rsidR="00B75E84" w:rsidRDefault="00B75E84" w:rsidP="00682573">
      <w:pPr>
        <w:ind w:firstLine="480"/>
      </w:pPr>
      <w:r>
        <w:rPr>
          <w:rFonts w:hint="eastAsia"/>
        </w:rPr>
        <w:t>实验一的目的和内容主要是针对</w:t>
      </w:r>
      <w:r>
        <w:rPr>
          <w:rFonts w:hint="eastAsia"/>
        </w:rPr>
        <w:t>java</w:t>
      </w:r>
      <w:r>
        <w:rPr>
          <w:rFonts w:hint="eastAsia"/>
        </w:rPr>
        <w:t>环境的安装和配置以及简单代码的使用和运行，从第一个代码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中了解</w:t>
      </w:r>
      <w:r>
        <w:rPr>
          <w:rFonts w:hint="eastAsia"/>
        </w:rPr>
        <w:t>Java</w:t>
      </w:r>
      <w:r>
        <w:rPr>
          <w:rFonts w:hint="eastAsia"/>
        </w:rPr>
        <w:t>的语法结构。我在编写代码的过程中除了</w:t>
      </w:r>
      <w:r>
        <w:rPr>
          <w:rFonts w:hint="eastAsia"/>
        </w:rPr>
        <w:t>helloworld</w:t>
      </w:r>
      <w:r>
        <w:rPr>
          <w:rFonts w:hint="eastAsia"/>
        </w:rPr>
        <w:t>是在记事本中完成，其他的都是在</w:t>
      </w:r>
      <w:r>
        <w:rPr>
          <w:rFonts w:hint="eastAsia"/>
        </w:rPr>
        <w:t>eclipse</w:t>
      </w:r>
      <w:r>
        <w:rPr>
          <w:rFonts w:hint="eastAsia"/>
        </w:rPr>
        <w:t>中的包中编写。</w:t>
      </w:r>
    </w:p>
    <w:p w14:paraId="2A74A06C" w14:textId="77777777" w:rsidR="00B75E84" w:rsidRDefault="00B75E84" w:rsidP="00682573">
      <w:pPr>
        <w:ind w:firstLine="480"/>
      </w:pPr>
      <w:r>
        <w:rPr>
          <w:rFonts w:hint="eastAsia"/>
        </w:rPr>
        <w:t>两种编写方式我认为第二种更为方便，不仅仅是在编写期间可以检查错误，更多的是在运行和扩展插件中有更明显的优势。而且在</w:t>
      </w:r>
      <w:r>
        <w:rPr>
          <w:rFonts w:hint="eastAsia"/>
        </w:rPr>
        <w:t>eclipse</w:t>
      </w:r>
      <w:r>
        <w:rPr>
          <w:rFonts w:hint="eastAsia"/>
        </w:rPr>
        <w:t>中我更能体会到包的作用和便捷之处。</w:t>
      </w:r>
    </w:p>
    <w:p w14:paraId="573B29AC" w14:textId="77777777" w:rsidR="00B75E84" w:rsidRDefault="00B75E84" w:rsidP="00682573">
      <w:pPr>
        <w:ind w:firstLine="480"/>
      </w:pPr>
      <w:r>
        <w:rPr>
          <w:rFonts w:hint="eastAsia"/>
        </w:rPr>
        <w:t>在这几道题中，我也有我的心得体会：</w:t>
      </w:r>
    </w:p>
    <w:p w14:paraId="13BA8E8B" w14:textId="77777777" w:rsidR="00B75E84" w:rsidRDefault="00B75E84" w:rsidP="00682573">
      <w:pPr>
        <w:ind w:firstLine="480"/>
      </w:pPr>
      <w:r>
        <w:rPr>
          <w:rFonts w:hint="eastAsia"/>
        </w:rPr>
        <w:t>解一元二次方程时，除了输入正常输入数据以外，我还做了非法输入的数据抛出，以及非整数的输出结果。</w:t>
      </w:r>
    </w:p>
    <w:p w14:paraId="76FB22EA" w14:textId="77777777" w:rsidR="00B75E84" w:rsidRDefault="00B75E84" w:rsidP="00682573">
      <w:pPr>
        <w:ind w:firstLine="480"/>
      </w:pPr>
      <w:r>
        <w:rPr>
          <w:rFonts w:hint="eastAsia"/>
        </w:rPr>
        <w:t>水仙花的解决方法与</w:t>
      </w:r>
      <w:r>
        <w:rPr>
          <w:rFonts w:hint="eastAsia"/>
        </w:rPr>
        <w:t>c</w:t>
      </w:r>
      <w:r>
        <w:rPr>
          <w:rFonts w:hint="eastAsia"/>
        </w:rPr>
        <w:t>语言相似，只是语法是</w:t>
      </w:r>
      <w:r>
        <w:rPr>
          <w:rFonts w:hint="eastAsia"/>
        </w:rPr>
        <w:t>java</w:t>
      </w:r>
      <w:r>
        <w:rPr>
          <w:rFonts w:hint="eastAsia"/>
        </w:rPr>
        <w:t>，其他基本没有很大的变化。</w:t>
      </w:r>
    </w:p>
    <w:p w14:paraId="1B776299" w14:textId="77777777" w:rsidR="00B75E84" w:rsidRDefault="00B75E84" w:rsidP="00682573">
      <w:pPr>
        <w:ind w:firstLine="480"/>
      </w:pPr>
      <w:r>
        <w:rPr>
          <w:rFonts w:hint="eastAsia"/>
        </w:rPr>
        <w:t>九九乘法表使用了两次循环，也与</w:t>
      </w:r>
      <w:r>
        <w:rPr>
          <w:rFonts w:hint="eastAsia"/>
        </w:rPr>
        <w:t>c</w:t>
      </w:r>
      <w:r>
        <w:rPr>
          <w:rFonts w:hint="eastAsia"/>
        </w:rPr>
        <w:t>语言相似。</w:t>
      </w:r>
    </w:p>
    <w:p w14:paraId="4E0E3729" w14:textId="77777777" w:rsidR="00B75E84" w:rsidRDefault="00B75E84" w:rsidP="00682573">
      <w:pPr>
        <w:ind w:firstLine="480"/>
      </w:pPr>
      <w:r>
        <w:rPr>
          <w:rFonts w:hint="eastAsia"/>
        </w:rPr>
        <w:t>数字螺旋输出与一元二次方程的难度类似，我使用的还是用类</w:t>
      </w:r>
      <w:r>
        <w:rPr>
          <w:rFonts w:hint="eastAsia"/>
        </w:rPr>
        <w:t>c</w:t>
      </w:r>
      <w:r>
        <w:rPr>
          <w:rFonts w:hint="eastAsia"/>
        </w:rPr>
        <w:t>语言编写的代码，我用一个大循环（每层最外的一圈）和</w:t>
      </w:r>
      <w:r>
        <w:rPr>
          <w:rFonts w:hint="eastAsia"/>
        </w:rPr>
        <w:t>4</w:t>
      </w:r>
      <w:r>
        <w:rPr>
          <w:rFonts w:hint="eastAsia"/>
        </w:rPr>
        <w:t>个小循环（上下左右边），为了优化和测试，我加入了可输入的</w:t>
      </w:r>
      <w:r>
        <w:rPr>
          <w:rFonts w:hint="eastAsia"/>
        </w:rPr>
        <w:t>n</w:t>
      </w:r>
      <w:r>
        <w:rPr>
          <w:rFonts w:hint="eastAsia"/>
        </w:rPr>
        <w:t>（测试了机房电脑和我的电脑能处理的最大</w:t>
      </w:r>
      <w:r>
        <w:rPr>
          <w:rFonts w:hint="eastAsia"/>
        </w:rPr>
        <w:t>n</w:t>
      </w:r>
      <w:r>
        <w:rPr>
          <w:rFonts w:hint="eastAsia"/>
        </w:rPr>
        <w:t>，机房电脑在我输入</w:t>
      </w:r>
      <w:r>
        <w:rPr>
          <w:rFonts w:hint="eastAsia"/>
        </w:rPr>
        <w:t>n=</w:t>
      </w:r>
      <w:r>
        <w:t>1000</w:t>
      </w:r>
      <w:r>
        <w:rPr>
          <w:rFonts w:hint="eastAsia"/>
        </w:rPr>
        <w:t>时崩掉了）。</w:t>
      </w:r>
    </w:p>
    <w:p w14:paraId="126706D9" w14:textId="77777777" w:rsidR="00B75E84" w:rsidRPr="00480F36" w:rsidRDefault="00B75E84" w:rsidP="00682573">
      <w:pPr>
        <w:ind w:firstLine="480"/>
      </w:pPr>
      <w:r>
        <w:rPr>
          <w:rFonts w:hint="eastAsia"/>
        </w:rPr>
        <w:t>总的来说，实验一我认为是初步了解</w:t>
      </w:r>
      <w:r>
        <w:rPr>
          <w:rFonts w:hint="eastAsia"/>
        </w:rPr>
        <w:t>java</w:t>
      </w:r>
      <w:r>
        <w:rPr>
          <w:rFonts w:hint="eastAsia"/>
        </w:rPr>
        <w:t>的过程，并不太难。</w:t>
      </w:r>
    </w:p>
    <w:p w14:paraId="157E7C57" w14:textId="77777777" w:rsidR="00B75E84" w:rsidRPr="00DA000F" w:rsidRDefault="00B75E84" w:rsidP="00682573">
      <w:pPr>
        <w:pStyle w:val="1"/>
        <w:keepNext w:val="0"/>
        <w:keepLines w:val="0"/>
        <w:ind w:firstLine="643"/>
      </w:pPr>
      <w:bookmarkStart w:id="27" w:name="_Toc7537959"/>
      <w:bookmarkStart w:id="28" w:name="_Toc10740813"/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类与对象</w:t>
      </w:r>
      <w:bookmarkEnd w:id="27"/>
      <w:bookmarkEnd w:id="28"/>
    </w:p>
    <w:p w14:paraId="3074D05A" w14:textId="77777777" w:rsidR="00B75E84" w:rsidRPr="00114281" w:rsidRDefault="00B75E84" w:rsidP="00682573">
      <w:pPr>
        <w:pStyle w:val="2"/>
        <w:keepNext w:val="0"/>
        <w:keepLines w:val="0"/>
      </w:pPr>
      <w:bookmarkStart w:id="29" w:name="_Toc7537960"/>
      <w:bookmarkStart w:id="30" w:name="_Toc10740814"/>
      <w:r w:rsidRPr="00114281">
        <w:rPr>
          <w:rFonts w:hint="eastAsia"/>
        </w:rPr>
        <w:t>2</w:t>
      </w:r>
      <w:r w:rsidRPr="00114281">
        <w:t>.1</w:t>
      </w:r>
      <w:r w:rsidRPr="00114281">
        <w:rPr>
          <w:rFonts w:hint="eastAsia"/>
        </w:rPr>
        <w:t>实验目的</w:t>
      </w:r>
      <w:bookmarkEnd w:id="29"/>
      <w:bookmarkEnd w:id="30"/>
    </w:p>
    <w:p w14:paraId="0C69CFC2" w14:textId="77777777" w:rsidR="00B75E84" w:rsidRDefault="00B75E84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类的继承关系和派生方法。</w:t>
      </w:r>
    </w:p>
    <w:p w14:paraId="52540EC1" w14:textId="77777777" w:rsidR="00B75E84" w:rsidRDefault="00B75E84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了解并掌握多态的概念与使用。</w:t>
      </w:r>
    </w:p>
    <w:p w14:paraId="7DC6F4AD" w14:textId="77777777" w:rsidR="00B75E84" w:rsidRDefault="00B75E84" w:rsidP="006825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了解并掌握接口的定义和使用。</w:t>
      </w:r>
    </w:p>
    <w:p w14:paraId="54A586A2" w14:textId="77777777" w:rsidR="00B75E84" w:rsidRPr="00114281" w:rsidRDefault="00B75E84" w:rsidP="00682573">
      <w:pPr>
        <w:pStyle w:val="2"/>
        <w:keepNext w:val="0"/>
        <w:keepLines w:val="0"/>
      </w:pPr>
      <w:bookmarkStart w:id="31" w:name="_Toc7537961"/>
      <w:bookmarkStart w:id="32" w:name="_Toc10740815"/>
      <w:r w:rsidRPr="00114281">
        <w:rPr>
          <w:rFonts w:hint="eastAsia"/>
        </w:rPr>
        <w:t>2</w:t>
      </w:r>
      <w:r w:rsidRPr="00114281">
        <w:t>.2</w:t>
      </w:r>
      <w:r w:rsidRPr="00114281">
        <w:rPr>
          <w:rFonts w:hint="eastAsia"/>
        </w:rPr>
        <w:t>实验任务</w:t>
      </w:r>
      <w:bookmarkEnd w:id="31"/>
      <w:bookmarkEnd w:id="32"/>
    </w:p>
    <w:p w14:paraId="6D2AE35E" w14:textId="77777777" w:rsidR="00B75E84" w:rsidRDefault="00B75E84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按要求编写一个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14:paraId="21618A48" w14:textId="77777777" w:rsidR="00B75E84" w:rsidRDefault="00B75E84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按要求完善一个</w:t>
      </w:r>
      <w:r>
        <w:rPr>
          <w:rFonts w:hint="eastAsia"/>
        </w:rPr>
        <w:t>Java</w:t>
      </w:r>
      <w:r>
        <w:rPr>
          <w:rFonts w:hint="eastAsia"/>
        </w:rPr>
        <w:t>程序，编译、运行这个程序，并写出运行结果。</w:t>
      </w:r>
    </w:p>
    <w:p w14:paraId="3602ACD2" w14:textId="77777777" w:rsidR="00B75E84" w:rsidRPr="00114281" w:rsidRDefault="00B75E84" w:rsidP="00682573">
      <w:pPr>
        <w:pStyle w:val="2"/>
        <w:keepNext w:val="0"/>
        <w:keepLines w:val="0"/>
        <w:ind w:firstLine="560"/>
        <w:rPr>
          <w:rFonts w:ascii="仿宋" w:hAnsi="仿宋"/>
        </w:rPr>
      </w:pPr>
      <w:bookmarkStart w:id="33" w:name="_Toc7537962"/>
      <w:bookmarkStart w:id="34" w:name="_Toc10740816"/>
      <w:r w:rsidRPr="00114281">
        <w:rPr>
          <w:rFonts w:ascii="仿宋" w:hAnsi="仿宋" w:hint="eastAsia"/>
        </w:rPr>
        <w:t>2</w:t>
      </w:r>
      <w:r w:rsidRPr="00114281">
        <w:rPr>
          <w:rFonts w:ascii="仿宋" w:hAnsi="仿宋"/>
        </w:rPr>
        <w:t>.3</w:t>
      </w:r>
      <w:r w:rsidRPr="00114281">
        <w:rPr>
          <w:rFonts w:ascii="仿宋" w:hAnsi="仿宋" w:hint="eastAsia"/>
        </w:rPr>
        <w:t>实验内容</w:t>
      </w:r>
      <w:bookmarkEnd w:id="33"/>
      <w:bookmarkEnd w:id="34"/>
    </w:p>
    <w:p w14:paraId="1FACC4C4" w14:textId="77777777" w:rsidR="00B75E84" w:rsidRPr="008718A5" w:rsidRDefault="00F20E6E" w:rsidP="00682573">
      <w:pPr>
        <w:pStyle w:val="3"/>
        <w:keepNext w:val="0"/>
        <w:keepLines w:val="0"/>
      </w:pPr>
      <w:bookmarkStart w:id="35" w:name="_Toc7537963"/>
      <w:bookmarkStart w:id="36" w:name="_Toc10740817"/>
      <w:r>
        <w:rPr>
          <w:rFonts w:hint="eastAsia"/>
        </w:rPr>
        <w:lastRenderedPageBreak/>
        <w:t>2</w:t>
      </w:r>
      <w:r>
        <w:t xml:space="preserve">.3.1 </w:t>
      </w:r>
      <w:r w:rsidR="00B75E84" w:rsidRPr="008718A5">
        <w:rPr>
          <w:rFonts w:hint="eastAsia"/>
        </w:rPr>
        <w:t>实验一</w:t>
      </w:r>
      <w:bookmarkEnd w:id="35"/>
      <w:r w:rsidR="00CE0F7E">
        <w:rPr>
          <w:rFonts w:hint="eastAsia"/>
        </w:rPr>
        <w:t xml:space="preserve"> </w:t>
      </w:r>
      <w:r w:rsidR="00CE0F7E">
        <w:rPr>
          <w:rFonts w:hint="eastAsia"/>
        </w:rPr>
        <w:t>银行账户</w:t>
      </w:r>
      <w:bookmarkEnd w:id="36"/>
    </w:p>
    <w:p w14:paraId="420549D3" w14:textId="77777777" w:rsidR="00B75E84" w:rsidRDefault="00B75E84" w:rsidP="0068257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．编写一个</w:t>
      </w:r>
      <w:r>
        <w:rPr>
          <w:rFonts w:hint="eastAsia"/>
        </w:rPr>
        <w:t>java</w:t>
      </w:r>
      <w:r>
        <w:rPr>
          <w:rFonts w:hint="eastAsia"/>
        </w:rPr>
        <w:t>程序片段，定义一个</w:t>
      </w:r>
      <w:r>
        <w:rPr>
          <w:rFonts w:hint="eastAsia"/>
        </w:rPr>
        <w:t>BankAccount</w:t>
      </w:r>
      <w:r>
        <w:rPr>
          <w:rFonts w:hint="eastAsia"/>
        </w:rPr>
        <w:t>类。该类中的数据属性是“账户名称</w:t>
      </w:r>
      <w:r>
        <w:rPr>
          <w:rFonts w:hint="eastAsia"/>
        </w:rPr>
        <w:t xml:space="preserve"> </w:t>
      </w:r>
      <w:r>
        <w:rPr>
          <w:rFonts w:hint="eastAsia"/>
        </w:rPr>
        <w:t>”、“账户的编号”、“余额”、“账户等级，并使用枚举类型定义账户的类型（包含</w:t>
      </w:r>
      <w:r>
        <w:rPr>
          <w:rFonts w:hint="eastAsia"/>
        </w:rPr>
        <w:t>:VIP</w:t>
      </w:r>
      <w:r>
        <w:rPr>
          <w:rFonts w:hint="eastAsia"/>
        </w:rPr>
        <w:t>、</w:t>
      </w:r>
      <w:r>
        <w:rPr>
          <w:rFonts w:hint="eastAsia"/>
        </w:rPr>
        <w:t>Gernery</w:t>
      </w:r>
      <w:r>
        <w:rPr>
          <w:rFonts w:hint="eastAsia"/>
        </w:rPr>
        <w:t>两种）。定义相关的</w:t>
      </w:r>
      <w:r>
        <w:rPr>
          <w:rFonts w:hint="eastAsia"/>
        </w:rPr>
        <w:t>get</w:t>
      </w:r>
      <w:r>
        <w:rPr>
          <w:rFonts w:hint="eastAsia"/>
        </w:rPr>
        <w:t>（）方法，读取账户的各种数据。</w:t>
      </w:r>
    </w:p>
    <w:p w14:paraId="5FEE0D73" w14:textId="77777777" w:rsidR="00B75E84" w:rsidRDefault="00B75E84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为该类增加一个方法</w:t>
      </w:r>
      <w:r>
        <w:rPr>
          <w:rFonts w:hint="eastAsia"/>
        </w:rPr>
        <w:t>public String toString( )</w:t>
      </w:r>
      <w:r>
        <w:rPr>
          <w:rFonts w:hint="eastAsia"/>
        </w:rPr>
        <w:t>，将对象的内容转换为字符串进行输出。增加一个声明存取款的方法。</w:t>
      </w:r>
    </w:p>
    <w:p w14:paraId="4A86E0E6" w14:textId="77777777" w:rsidR="00B75E84" w:rsidRDefault="00B75E84" w:rsidP="00682573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设置一个类变量，该变量用于记录最后一个顾客的账号，每次有新顾客创建账户时，自动产生该顾客的账号。</w:t>
      </w:r>
    </w:p>
    <w:p w14:paraId="336EB584" w14:textId="77777777" w:rsidR="00B75E84" w:rsidRDefault="00B75E84" w:rsidP="00682573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完成该代码并调试成功，绘制出</w:t>
      </w:r>
      <w:r>
        <w:rPr>
          <w:rFonts w:hint="eastAsia"/>
        </w:rPr>
        <w:t>UML</w:t>
      </w:r>
      <w:r>
        <w:rPr>
          <w:rFonts w:hint="eastAsia"/>
        </w:rPr>
        <w:t>图。</w:t>
      </w:r>
    </w:p>
    <w:p w14:paraId="39365A40" w14:textId="77777777" w:rsidR="00B75E84" w:rsidRDefault="00B75E84" w:rsidP="00682573">
      <w:pPr>
        <w:spacing w:line="360" w:lineRule="auto"/>
        <w:ind w:firstLine="480"/>
      </w:pPr>
      <w:r w:rsidRPr="00C46E51">
        <w:rPr>
          <w:rFonts w:hint="eastAsia"/>
        </w:rPr>
        <w:t>（详见课本</w:t>
      </w:r>
      <w:r w:rsidRPr="00C46E51">
        <w:rPr>
          <w:rFonts w:hint="eastAsia"/>
        </w:rPr>
        <w:t>p60</w:t>
      </w:r>
      <w:r w:rsidRPr="00C46E51">
        <w:rPr>
          <w:rFonts w:hint="eastAsia"/>
        </w:rPr>
        <w:t>页</w:t>
      </w:r>
      <w:r>
        <w:rPr>
          <w:rFonts w:hint="eastAsia"/>
        </w:rPr>
        <w:t>）</w:t>
      </w:r>
    </w:p>
    <w:p w14:paraId="75312628" w14:textId="77777777" w:rsidR="00B75E84" w:rsidRDefault="00B75E84" w:rsidP="00682573">
      <w:pPr>
        <w:spacing w:line="360" w:lineRule="auto"/>
        <w:ind w:firstLine="480"/>
        <w:jc w:val="center"/>
      </w:pPr>
      <w:r w:rsidRPr="00047FFE">
        <w:rPr>
          <w:noProof/>
        </w:rPr>
        <w:drawing>
          <wp:inline distT="0" distB="0" distL="0" distR="0" wp14:anchorId="27D6F990" wp14:editId="7D30CD32">
            <wp:extent cx="4064000" cy="77025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D5B9" w14:textId="77777777" w:rsidR="00B75E84" w:rsidRDefault="00B75E84" w:rsidP="00682573">
      <w:pPr>
        <w:pStyle w:val="a3"/>
        <w:ind w:firstLine="400"/>
        <w:jc w:val="center"/>
      </w:pPr>
      <w:r>
        <w:rPr>
          <w:rFonts w:hint="eastAsia"/>
        </w:rPr>
        <w:t>图</w:t>
      </w:r>
      <w:r>
        <w:t>16</w:t>
      </w:r>
    </w:p>
    <w:p w14:paraId="6AC10A86" w14:textId="77777777" w:rsidR="00B75E84" w:rsidRDefault="00B75E84" w:rsidP="00682573">
      <w:pPr>
        <w:spacing w:line="360" w:lineRule="auto"/>
        <w:ind w:firstLine="480"/>
        <w:jc w:val="center"/>
      </w:pPr>
      <w:r w:rsidRPr="00047FFE">
        <w:rPr>
          <w:noProof/>
        </w:rPr>
        <w:drawing>
          <wp:inline distT="0" distB="0" distL="0" distR="0" wp14:anchorId="543CE6BB" wp14:editId="3F6C7F9B">
            <wp:extent cx="3640455" cy="150685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D9B50" w14:textId="77777777" w:rsidR="00B75E84" w:rsidRDefault="00B75E84" w:rsidP="00682573">
      <w:pPr>
        <w:pStyle w:val="a3"/>
        <w:ind w:firstLine="400"/>
        <w:jc w:val="center"/>
      </w:pPr>
      <w:r>
        <w:rPr>
          <w:rFonts w:hint="eastAsia"/>
        </w:rPr>
        <w:t>图</w:t>
      </w:r>
      <w:r>
        <w:t>17</w:t>
      </w:r>
    </w:p>
    <w:p w14:paraId="26FBFD5E" w14:textId="77777777" w:rsidR="00B75E84" w:rsidRDefault="00B75E84" w:rsidP="00682573">
      <w:pPr>
        <w:ind w:firstLine="480"/>
      </w:pPr>
      <w:r>
        <w:rPr>
          <w:rFonts w:hint="eastAsia"/>
        </w:rPr>
        <w:t>使用插件</w:t>
      </w:r>
      <w:r>
        <w:rPr>
          <w:rFonts w:hint="eastAsia"/>
        </w:rPr>
        <w:t>Model</w:t>
      </w:r>
      <w:r>
        <w:t>G</w:t>
      </w:r>
      <w:r>
        <w:rPr>
          <w:rFonts w:hint="eastAsia"/>
        </w:rPr>
        <w:t>oon-</w:t>
      </w:r>
      <w:r>
        <w:t>4.4.1</w:t>
      </w:r>
      <w:r>
        <w:rPr>
          <w:rFonts w:hint="eastAsia"/>
        </w:rPr>
        <w:t>，下载网址：</w:t>
      </w:r>
    </w:p>
    <w:p w14:paraId="2C33C68E" w14:textId="77777777" w:rsidR="00B75E84" w:rsidRDefault="00B75E84" w:rsidP="00682573">
      <w:pPr>
        <w:ind w:firstLine="480"/>
      </w:pPr>
      <w:r w:rsidRPr="00F62C60">
        <w:t>https://zhidao.baidu.com/share/c970fb30c411a0b2be8316d799aa6716.html</w:t>
      </w:r>
    </w:p>
    <w:p w14:paraId="59551365" w14:textId="77777777" w:rsidR="00B75E84" w:rsidRPr="008718A5" w:rsidRDefault="00F20E6E" w:rsidP="00682573">
      <w:pPr>
        <w:pStyle w:val="3"/>
        <w:keepNext w:val="0"/>
        <w:keepLines w:val="0"/>
      </w:pPr>
      <w:bookmarkStart w:id="37" w:name="_Toc7537964"/>
      <w:bookmarkStart w:id="38" w:name="_Toc10740818"/>
      <w:r>
        <w:rPr>
          <w:rFonts w:hint="eastAsia"/>
        </w:rPr>
        <w:t>2</w:t>
      </w:r>
      <w:r>
        <w:t xml:space="preserve">.3.2 </w:t>
      </w:r>
      <w:r w:rsidR="00B75E84" w:rsidRPr="008718A5">
        <w:rPr>
          <w:rFonts w:hint="eastAsia"/>
        </w:rPr>
        <w:t>实验二</w:t>
      </w:r>
      <w:bookmarkEnd w:id="37"/>
      <w:r w:rsidR="00CE0F7E">
        <w:rPr>
          <w:rFonts w:hint="eastAsia"/>
        </w:rPr>
        <w:t xml:space="preserve"> </w:t>
      </w:r>
      <w:r w:rsidR="00CE0F7E">
        <w:rPr>
          <w:rFonts w:hint="eastAsia"/>
        </w:rPr>
        <w:t>三角形构成判断</w:t>
      </w:r>
      <w:bookmarkEnd w:id="38"/>
    </w:p>
    <w:p w14:paraId="2FD5F36B" w14:textId="77777777" w:rsidR="00B75E84" w:rsidRDefault="00B75E84" w:rsidP="00682573">
      <w:pPr>
        <w:ind w:firstLine="480"/>
      </w:pPr>
      <w:r>
        <w:rPr>
          <w:rFonts w:hint="eastAsia"/>
        </w:rPr>
        <w:t>自定义类</w:t>
      </w:r>
      <w:r>
        <w:rPr>
          <w:rFonts w:hint="eastAsia"/>
        </w:rPr>
        <w:t>Sanj</w:t>
      </w:r>
      <w:r>
        <w:rPr>
          <w:rFonts w:hint="eastAsia"/>
        </w:rPr>
        <w:t>，其中有成员</w:t>
      </w:r>
      <w:r>
        <w:rPr>
          <w:rFonts w:hint="eastAsia"/>
        </w:rPr>
        <w:t xml:space="preserve"> x,y,z,</w:t>
      </w:r>
      <w:r>
        <w:rPr>
          <w:rFonts w:hint="eastAsia"/>
        </w:rPr>
        <w:t>作为三边长，构造方法</w:t>
      </w:r>
      <w:r>
        <w:rPr>
          <w:rFonts w:hint="eastAsia"/>
        </w:rPr>
        <w:t>Sanj(a,b,c)</w:t>
      </w:r>
      <w:r>
        <w:rPr>
          <w:rFonts w:hint="eastAsia"/>
        </w:rPr>
        <w:t>分别给</w:t>
      </w:r>
      <w:r>
        <w:rPr>
          <w:rFonts w:hint="eastAsia"/>
        </w:rPr>
        <w:t>x,y,z</w:t>
      </w:r>
      <w:r>
        <w:rPr>
          <w:rFonts w:hint="eastAsia"/>
        </w:rPr>
        <w:t>赋值</w:t>
      </w:r>
      <w:r>
        <w:rPr>
          <w:rFonts w:hint="eastAsia"/>
        </w:rPr>
        <w:t>,</w:t>
      </w:r>
      <w:r>
        <w:rPr>
          <w:rFonts w:hint="eastAsia"/>
        </w:rPr>
        <w:t>方法求面积</w:t>
      </w:r>
      <w:r>
        <w:rPr>
          <w:rFonts w:hint="eastAsia"/>
        </w:rPr>
        <w:t>getArea</w:t>
      </w:r>
      <w:r>
        <w:rPr>
          <w:rFonts w:hint="eastAsia"/>
        </w:rPr>
        <w:t>和显示三角形信息</w:t>
      </w:r>
      <w:r>
        <w:rPr>
          <w:rFonts w:hint="eastAsia"/>
        </w:rPr>
        <w:t>(</w:t>
      </w:r>
      <w:r>
        <w:rPr>
          <w:rFonts w:hint="eastAsia"/>
        </w:rPr>
        <w:t>三个边长</w:t>
      </w:r>
      <w:r>
        <w:rPr>
          <w:rFonts w:hint="eastAsia"/>
        </w:rPr>
        <w:t>)showInfo</w:t>
      </w:r>
      <w:r>
        <w:rPr>
          <w:rFonts w:hint="eastAsia"/>
        </w:rPr>
        <w:t>，这</w:t>
      </w:r>
      <w:r>
        <w:rPr>
          <w:rFonts w:hint="eastAsia"/>
        </w:rPr>
        <w:t>2</w:t>
      </w:r>
      <w:r>
        <w:rPr>
          <w:rFonts w:hint="eastAsia"/>
        </w:rPr>
        <w:t>个方法中当三条边不能构成一个三角形时要抛出自定义异常</w:t>
      </w:r>
      <w:r>
        <w:rPr>
          <w:rFonts w:hint="eastAsia"/>
        </w:rPr>
        <w:t>NotSanjiaoException</w:t>
      </w:r>
      <w:r>
        <w:rPr>
          <w:rFonts w:hint="eastAsia"/>
        </w:rPr>
        <w:t>，否则显示正确信息。在另外一个类中的主方法中构造一个</w:t>
      </w:r>
      <w:r>
        <w:rPr>
          <w:rFonts w:hint="eastAsia"/>
        </w:rPr>
        <w:t>Sanj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三边为命令行输入的三个整数</w:t>
      </w:r>
      <w:r>
        <w:rPr>
          <w:rFonts w:hint="eastAsia"/>
        </w:rPr>
        <w:t>)</w:t>
      </w:r>
      <w:r>
        <w:rPr>
          <w:rFonts w:hint="eastAsia"/>
        </w:rPr>
        <w:t>，显示三角形信息和面积，要求捕获异常。</w:t>
      </w:r>
    </w:p>
    <w:p w14:paraId="3DE80EA9" w14:textId="77777777" w:rsidR="00B75E84" w:rsidRDefault="00B75E84" w:rsidP="00682573">
      <w:pPr>
        <w:spacing w:line="360" w:lineRule="auto"/>
        <w:ind w:firstLine="480"/>
        <w:rPr>
          <w:rFonts w:ascii="宋体" w:hAnsi="宋体" w:cs="宋体"/>
        </w:rPr>
      </w:pPr>
    </w:p>
    <w:p w14:paraId="0A874B7B" w14:textId="77777777" w:rsidR="00B75E84" w:rsidRDefault="00B75E84" w:rsidP="00682573">
      <w:pPr>
        <w:spacing w:line="360" w:lineRule="auto"/>
        <w:ind w:firstLine="480"/>
        <w:jc w:val="center"/>
      </w:pPr>
      <w:r w:rsidRPr="00047FFE">
        <w:rPr>
          <w:noProof/>
        </w:rPr>
        <w:drawing>
          <wp:inline distT="0" distB="0" distL="0" distR="0" wp14:anchorId="406837D3" wp14:editId="79325D4F">
            <wp:extent cx="1955800" cy="1414145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583F" w14:textId="77777777" w:rsidR="00B75E84" w:rsidRDefault="00B75E84" w:rsidP="00682573">
      <w:pPr>
        <w:pStyle w:val="a3"/>
        <w:ind w:firstLine="400"/>
        <w:jc w:val="center"/>
        <w:rPr>
          <w:rFonts w:ascii="宋体" w:hAnsi="宋体" w:cs="宋体"/>
        </w:rPr>
      </w:pPr>
      <w:r>
        <w:rPr>
          <w:rFonts w:hint="eastAsia"/>
        </w:rPr>
        <w:t>图</w:t>
      </w:r>
      <w:r>
        <w:t>18</w:t>
      </w:r>
    </w:p>
    <w:p w14:paraId="2EB122F5" w14:textId="77777777" w:rsidR="00B75E84" w:rsidRDefault="00B75E84" w:rsidP="00682573">
      <w:pPr>
        <w:spacing w:line="360" w:lineRule="auto"/>
        <w:ind w:firstLine="480"/>
        <w:jc w:val="center"/>
      </w:pPr>
      <w:r w:rsidRPr="00047FFE">
        <w:rPr>
          <w:noProof/>
        </w:rPr>
        <w:lastRenderedPageBreak/>
        <w:drawing>
          <wp:inline distT="0" distB="0" distL="0" distR="0" wp14:anchorId="1C32A0BA" wp14:editId="5D4CD151">
            <wp:extent cx="2218055" cy="1557655"/>
            <wp:effectExtent l="0" t="0" r="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E213" w14:textId="77777777" w:rsidR="00B75E84" w:rsidRDefault="00B75E84" w:rsidP="00682573">
      <w:pPr>
        <w:pStyle w:val="a3"/>
        <w:ind w:firstLine="400"/>
        <w:jc w:val="center"/>
        <w:rPr>
          <w:noProof/>
        </w:rPr>
      </w:pPr>
      <w:r>
        <w:rPr>
          <w:rFonts w:hint="eastAsia"/>
        </w:rPr>
        <w:t>图</w:t>
      </w:r>
      <w:r>
        <w:t>19</w:t>
      </w:r>
    </w:p>
    <w:p w14:paraId="236BE146" w14:textId="77777777" w:rsidR="00B75E84" w:rsidRDefault="00B75E84" w:rsidP="00682573">
      <w:pPr>
        <w:spacing w:line="360" w:lineRule="auto"/>
        <w:ind w:firstLine="480"/>
        <w:jc w:val="center"/>
      </w:pPr>
      <w:r w:rsidRPr="00941A50">
        <w:rPr>
          <w:noProof/>
        </w:rPr>
        <w:drawing>
          <wp:inline distT="0" distB="0" distL="0" distR="0" wp14:anchorId="6706F0C8" wp14:editId="10501920">
            <wp:extent cx="4335145" cy="1176655"/>
            <wp:effectExtent l="0" t="0" r="8255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0342" w14:textId="77777777" w:rsidR="00B75E84" w:rsidRDefault="00B75E84" w:rsidP="00682573">
      <w:pPr>
        <w:pStyle w:val="a3"/>
        <w:ind w:firstLine="400"/>
        <w:jc w:val="center"/>
      </w:pPr>
      <w:r>
        <w:rPr>
          <w:rFonts w:hint="eastAsia"/>
        </w:rPr>
        <w:t>图</w:t>
      </w:r>
      <w:r>
        <w:t>20</w:t>
      </w:r>
    </w:p>
    <w:p w14:paraId="3ABFEA19" w14:textId="77777777" w:rsidR="00B75E84" w:rsidRDefault="00B75E84" w:rsidP="00682573">
      <w:pPr>
        <w:pStyle w:val="2"/>
        <w:keepNext w:val="0"/>
        <w:keepLines w:val="0"/>
      </w:pPr>
      <w:bookmarkStart w:id="39" w:name="_Toc7537965"/>
      <w:bookmarkStart w:id="40" w:name="_Toc10740819"/>
      <w:r w:rsidRPr="00114281">
        <w:rPr>
          <w:rFonts w:hint="eastAsia"/>
        </w:rPr>
        <w:t>2</w:t>
      </w:r>
      <w:r w:rsidRPr="00114281">
        <w:t>.4</w:t>
      </w:r>
      <w:r w:rsidRPr="00114281">
        <w:rPr>
          <w:rFonts w:hint="eastAsia"/>
        </w:rPr>
        <w:t>实验总结</w:t>
      </w:r>
      <w:bookmarkEnd w:id="39"/>
      <w:bookmarkEnd w:id="40"/>
    </w:p>
    <w:p w14:paraId="6F8482F1" w14:textId="77777777" w:rsidR="00B75E84" w:rsidRDefault="00B75E84" w:rsidP="00682573">
      <w:pPr>
        <w:ind w:firstLine="480"/>
      </w:pPr>
      <w:r>
        <w:rPr>
          <w:rFonts w:hint="eastAsia"/>
        </w:rPr>
        <w:t>实验一：首先使用枚举类型定义了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和</w:t>
      </w:r>
      <w:r>
        <w:rPr>
          <w:rFonts w:hint="eastAsia"/>
        </w:rPr>
        <w:t>General</w:t>
      </w:r>
      <w:r>
        <w:rPr>
          <w:rFonts w:hint="eastAsia"/>
        </w:rPr>
        <w:t>，之后我新建了一个类</w:t>
      </w:r>
      <w:r>
        <w:rPr>
          <w:rFonts w:hint="eastAsia"/>
        </w:rPr>
        <w:t>Bank</w:t>
      </w:r>
      <w:r>
        <w:t>A</w:t>
      </w:r>
      <w:r>
        <w:rPr>
          <w:rFonts w:hint="eastAsia"/>
        </w:rPr>
        <w:t>ccount</w:t>
      </w:r>
      <w:r>
        <w:rPr>
          <w:rFonts w:hint="eastAsia"/>
        </w:rPr>
        <w:t>，用来存放数据属性，加入了账号名称，账号编号，账号等级和账户余额。</w:t>
      </w:r>
    </w:p>
    <w:p w14:paraId="49A04ACA" w14:textId="77777777" w:rsidR="00B75E84" w:rsidRDefault="00B75E84" w:rsidP="00682573">
      <w:pPr>
        <w:ind w:firstLine="480"/>
      </w:pPr>
      <w:r>
        <w:rPr>
          <w:rFonts w:hint="eastAsia"/>
        </w:rPr>
        <w:t>随后我又新建了一个类，用来存放主函数。用来做测试。</w:t>
      </w:r>
    </w:p>
    <w:p w14:paraId="25620F4F" w14:textId="77777777" w:rsidR="00B75E84" w:rsidRDefault="00B75E84" w:rsidP="00682573">
      <w:pPr>
        <w:ind w:firstLine="480"/>
      </w:pPr>
      <w:r>
        <w:rPr>
          <w:rFonts w:hint="eastAsia"/>
        </w:rPr>
        <w:t>实验二：通过输入</w:t>
      </w:r>
      <w:r>
        <w:rPr>
          <w:rFonts w:hint="eastAsia"/>
        </w:rPr>
        <w:t>3</w:t>
      </w:r>
      <w:r>
        <w:rPr>
          <w:rFonts w:hint="eastAsia"/>
        </w:rPr>
        <w:t>个数，然后输出并显示这</w:t>
      </w:r>
      <w:r>
        <w:rPr>
          <w:rFonts w:hint="eastAsia"/>
        </w:rPr>
        <w:t>3</w:t>
      </w:r>
      <w:r>
        <w:rPr>
          <w:rFonts w:hint="eastAsia"/>
        </w:rPr>
        <w:t>个数，并且求出这个三角形的面积，首先我在</w:t>
      </w:r>
      <w:r>
        <w:rPr>
          <w:rFonts w:hint="eastAsia"/>
        </w:rPr>
        <w:t>sanjiao</w:t>
      </w:r>
      <w:r>
        <w:rPr>
          <w:rFonts w:hint="eastAsia"/>
        </w:rPr>
        <w:t>类中写出错误抛出的方法，然后使用海伦公式求出三角形面积。然后新建一个</w:t>
      </w:r>
      <w:r>
        <w:rPr>
          <w:rFonts w:hint="eastAsia"/>
        </w:rPr>
        <w:t>class</w:t>
      </w:r>
      <w:r>
        <w:rPr>
          <w:rFonts w:hint="eastAsia"/>
        </w:rPr>
        <w:t>，里面放入主函数，并测试数据。</w:t>
      </w:r>
    </w:p>
    <w:p w14:paraId="3DF22111" w14:textId="77777777" w:rsidR="00B75E84" w:rsidRPr="00662816" w:rsidRDefault="00B75E84" w:rsidP="00682573">
      <w:pPr>
        <w:ind w:firstLine="480"/>
      </w:pPr>
      <w:r>
        <w:rPr>
          <w:rFonts w:hint="eastAsia"/>
        </w:rPr>
        <w:t>两个实验我都是建立了两个类，一个放主函数，一个放内容。就格式来说，都差不多，都是使用包来进行。内容编写上也都是单个赋值和子类调用。我认为这两个题可以算作一类题。都是为了练习继承和派生，以及多态的使用。</w:t>
      </w:r>
    </w:p>
    <w:p w14:paraId="0CEB5B13" w14:textId="77777777" w:rsidR="00B75E84" w:rsidRDefault="00B75E84" w:rsidP="00682573">
      <w:pPr>
        <w:pStyle w:val="1"/>
        <w:keepNext w:val="0"/>
        <w:keepLines w:val="0"/>
        <w:rPr>
          <w:kern w:val="36"/>
          <w:szCs w:val="28"/>
        </w:rPr>
      </w:pPr>
      <w:bookmarkStart w:id="41" w:name="_Toc26892"/>
      <w:bookmarkStart w:id="42" w:name="_Toc10740820"/>
      <w:r>
        <w:rPr>
          <w:rFonts w:hint="eastAsia"/>
          <w:szCs w:val="28"/>
        </w:rPr>
        <w:t>实验三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继承与派生</w:t>
      </w:r>
      <w:bookmarkEnd w:id="41"/>
      <w:bookmarkEnd w:id="42"/>
    </w:p>
    <w:p w14:paraId="3C11AFD6" w14:textId="77777777" w:rsidR="00B75E84" w:rsidRDefault="008B042B" w:rsidP="00682573">
      <w:pPr>
        <w:pStyle w:val="2"/>
        <w:keepNext w:val="0"/>
        <w:keepLines w:val="0"/>
      </w:pPr>
      <w:bookmarkStart w:id="43" w:name="_Toc2331"/>
      <w:bookmarkStart w:id="44" w:name="_Toc10740821"/>
      <w:r>
        <w:t>3</w:t>
      </w:r>
      <w:r w:rsidR="00B75E84">
        <w:t>.1</w:t>
      </w:r>
      <w:r w:rsidR="00B75E84">
        <w:rPr>
          <w:rFonts w:hint="eastAsia"/>
        </w:rPr>
        <w:t>实验目的</w:t>
      </w:r>
      <w:bookmarkEnd w:id="43"/>
      <w:bookmarkEnd w:id="44"/>
    </w:p>
    <w:p w14:paraId="0D93669C" w14:textId="77777777" w:rsidR="00B75E84" w:rsidRDefault="00B75E84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中类的继承和派生机制。</w:t>
      </w:r>
    </w:p>
    <w:p w14:paraId="6AD4152F" w14:textId="77777777" w:rsidR="00B75E84" w:rsidRDefault="00B75E84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了解并掌握派生与继承在面向对象程序设计中的使用方法。</w:t>
      </w:r>
    </w:p>
    <w:p w14:paraId="653D93D9" w14:textId="77777777" w:rsidR="00B75E84" w:rsidRDefault="00B75E84" w:rsidP="006825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了解并掌握接继承与派生的定义和使用。</w:t>
      </w:r>
    </w:p>
    <w:p w14:paraId="065DDBB4" w14:textId="77777777" w:rsidR="00B75E84" w:rsidRDefault="008B042B" w:rsidP="00682573">
      <w:pPr>
        <w:pStyle w:val="2"/>
        <w:keepNext w:val="0"/>
        <w:keepLines w:val="0"/>
      </w:pPr>
      <w:bookmarkStart w:id="45" w:name="_Toc20633"/>
      <w:bookmarkStart w:id="46" w:name="_Toc10740822"/>
      <w:r>
        <w:t>3</w:t>
      </w:r>
      <w:r w:rsidR="00B75E84">
        <w:t>.2</w:t>
      </w:r>
      <w:r w:rsidR="00B75E84">
        <w:rPr>
          <w:rFonts w:hint="eastAsia"/>
        </w:rPr>
        <w:t>实验任务</w:t>
      </w:r>
      <w:bookmarkEnd w:id="45"/>
      <w:bookmarkEnd w:id="46"/>
    </w:p>
    <w:p w14:paraId="59C24322" w14:textId="77777777" w:rsidR="00B75E84" w:rsidRDefault="00B75E84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按要求编写一个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14:paraId="0C9658C7" w14:textId="77777777" w:rsidR="00B75E84" w:rsidRDefault="00B75E84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按要求完善一个</w:t>
      </w:r>
      <w:r>
        <w:rPr>
          <w:rFonts w:hint="eastAsia"/>
        </w:rPr>
        <w:t>Java</w:t>
      </w:r>
      <w:r>
        <w:rPr>
          <w:rFonts w:hint="eastAsia"/>
        </w:rPr>
        <w:t>程序，编译、运行这个程序，并写出运行结果。</w:t>
      </w:r>
    </w:p>
    <w:p w14:paraId="7ED89392" w14:textId="77777777" w:rsidR="00B75E84" w:rsidRDefault="008B042B" w:rsidP="00682573">
      <w:pPr>
        <w:pStyle w:val="2"/>
        <w:keepNext w:val="0"/>
        <w:keepLines w:val="0"/>
      </w:pPr>
      <w:bookmarkStart w:id="47" w:name="_Toc1737"/>
      <w:bookmarkStart w:id="48" w:name="_Toc10740823"/>
      <w:r>
        <w:t>3</w:t>
      </w:r>
      <w:r w:rsidR="00B75E84">
        <w:t>.3</w:t>
      </w:r>
      <w:r w:rsidR="00B75E84">
        <w:rPr>
          <w:rFonts w:hint="eastAsia"/>
        </w:rPr>
        <w:t>实验内容</w:t>
      </w:r>
      <w:bookmarkEnd w:id="47"/>
      <w:bookmarkEnd w:id="48"/>
    </w:p>
    <w:p w14:paraId="55A23A9A" w14:textId="77777777" w:rsidR="00B75E84" w:rsidRDefault="00B75E84" w:rsidP="00682573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完成如下父类的子类的设计。</w:t>
      </w:r>
    </w:p>
    <w:p w14:paraId="4BAF1BCF" w14:textId="77777777" w:rsidR="00B75E84" w:rsidRDefault="00B75E84" w:rsidP="00682573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、声明</w:t>
      </w:r>
      <w:r>
        <w:rPr>
          <w:rFonts w:hint="eastAsia"/>
        </w:rPr>
        <w:t>student</w:t>
      </w:r>
      <w:r>
        <w:rPr>
          <w:rFonts w:hint="eastAsia"/>
        </w:rPr>
        <w:t>类：</w:t>
      </w:r>
    </w:p>
    <w:p w14:paraId="17CAA354" w14:textId="77777777" w:rsidR="00B75E84" w:rsidRDefault="00B75E84" w:rsidP="00682573">
      <w:pPr>
        <w:ind w:firstLine="480"/>
      </w:pPr>
      <w:r>
        <w:rPr>
          <w:rFonts w:hint="eastAsia"/>
        </w:rPr>
        <w:t>数据属性包含：学号，姓名，英语成绩，数学成绩，</w:t>
      </w:r>
      <w:r>
        <w:rPr>
          <w:rFonts w:hint="eastAsia"/>
        </w:rPr>
        <w:t>java</w:t>
      </w:r>
      <w:r>
        <w:rPr>
          <w:rFonts w:hint="eastAsia"/>
        </w:rPr>
        <w:t>成绩、总成绩</w:t>
      </w:r>
    </w:p>
    <w:p w14:paraId="53E879CC" w14:textId="77777777" w:rsidR="00B75E84" w:rsidRDefault="00B75E84" w:rsidP="00682573">
      <w:pPr>
        <w:ind w:firstLine="480"/>
      </w:pPr>
      <w:r>
        <w:rPr>
          <w:rFonts w:hint="eastAsia"/>
        </w:rPr>
        <w:t>方法包含：构造方法、</w:t>
      </w:r>
      <w:r>
        <w:rPr>
          <w:rFonts w:hint="eastAsia"/>
        </w:rPr>
        <w:t>get</w:t>
      </w:r>
      <w:r>
        <w:rPr>
          <w:rFonts w:hint="eastAsia"/>
        </w:rPr>
        <w:t>方法、</w:t>
      </w:r>
      <w:r>
        <w:rPr>
          <w:rFonts w:hint="eastAsia"/>
        </w:rPr>
        <w:t>set</w:t>
      </w:r>
      <w:r>
        <w:rPr>
          <w:rFonts w:hint="eastAsia"/>
        </w:rPr>
        <w:t>方法、</w:t>
      </w:r>
      <w:r>
        <w:rPr>
          <w:rFonts w:hint="eastAsia"/>
        </w:rPr>
        <w:t>tosring</w:t>
      </w:r>
      <w:r>
        <w:rPr>
          <w:rFonts w:hint="eastAsia"/>
        </w:rPr>
        <w:t>方法、</w:t>
      </w:r>
      <w:r>
        <w:rPr>
          <w:rFonts w:hint="eastAsia"/>
        </w:rPr>
        <w:t>equal</w:t>
      </w:r>
      <w:r>
        <w:rPr>
          <w:rFonts w:hint="eastAsia"/>
        </w:rPr>
        <w:t>方法、</w:t>
      </w:r>
      <w:r>
        <w:rPr>
          <w:rFonts w:hint="eastAsia"/>
        </w:rPr>
        <w:t>compare</w:t>
      </w:r>
      <w:r>
        <w:rPr>
          <w:rFonts w:hint="eastAsia"/>
        </w:rPr>
        <w:t>方法（用于比较两个学生的总成绩，结果是：大于、小于、等于）、</w:t>
      </w:r>
      <w:r>
        <w:rPr>
          <w:rFonts w:hint="eastAsia"/>
        </w:rPr>
        <w:t>sum</w:t>
      </w:r>
      <w:r>
        <w:rPr>
          <w:rFonts w:hint="eastAsia"/>
        </w:rPr>
        <w:t>（计算学生的总成绩）、</w:t>
      </w:r>
      <w:r>
        <w:rPr>
          <w:rFonts w:hint="eastAsia"/>
        </w:rPr>
        <w:t>testscore</w:t>
      </w:r>
      <w:r>
        <w:rPr>
          <w:rFonts w:hint="eastAsia"/>
        </w:rPr>
        <w:t>方法（计算学生的评测成绩，取三门课的平均分数）。</w:t>
      </w:r>
    </w:p>
    <w:p w14:paraId="18956E5D" w14:textId="77777777" w:rsidR="00B75E84" w:rsidRDefault="00B75E84" w:rsidP="00682573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BE0ACC0" wp14:editId="25503092">
            <wp:extent cx="5274945" cy="1701800"/>
            <wp:effectExtent l="0" t="0" r="1905" b="0"/>
            <wp:docPr id="53" name="图片 5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5" descr="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A4CD" w14:textId="77777777" w:rsidR="00B75E84" w:rsidRDefault="00B75E84" w:rsidP="00682573">
      <w:pPr>
        <w:pStyle w:val="a3"/>
        <w:spacing w:line="360" w:lineRule="auto"/>
        <w:jc w:val="center"/>
        <w:rPr>
          <w:rFonts w:eastAsia="宋体"/>
        </w:rPr>
      </w:pPr>
      <w:r>
        <w:t>图</w:t>
      </w:r>
      <w:r>
        <w:t xml:space="preserve"> </w:t>
      </w:r>
      <w:r w:rsidR="00086F57">
        <w:t>21</w:t>
      </w:r>
    </w:p>
    <w:p w14:paraId="1B3A1D19" w14:textId="77777777" w:rsidR="00B75E84" w:rsidRDefault="00B75E84" w:rsidP="00682573">
      <w:pPr>
        <w:numPr>
          <w:ilvl w:val="0"/>
          <w:numId w:val="1"/>
        </w:numPr>
        <w:ind w:firstLineChars="200" w:firstLine="480"/>
      </w:pPr>
      <w:r>
        <w:rPr>
          <w:rFonts w:hint="eastAsia"/>
        </w:rPr>
        <w:t>声明</w:t>
      </w:r>
      <w:r>
        <w:rPr>
          <w:rFonts w:hint="eastAsia"/>
        </w:rPr>
        <w:t>studentxw</w:t>
      </w:r>
      <w:r>
        <w:rPr>
          <w:rFonts w:hint="eastAsia"/>
        </w:rPr>
        <w:t>（学习委员）类为</w:t>
      </w:r>
      <w:r>
        <w:rPr>
          <w:rFonts w:hint="eastAsia"/>
        </w:rPr>
        <w:t>student</w:t>
      </w:r>
      <w:r>
        <w:rPr>
          <w:rFonts w:hint="eastAsia"/>
        </w:rPr>
        <w:t>的子类。将该类增加责任属性，并重写其</w:t>
      </w:r>
      <w:r>
        <w:rPr>
          <w:rFonts w:hint="eastAsia"/>
        </w:rPr>
        <w:t>testscore</w:t>
      </w:r>
      <w:r>
        <w:rPr>
          <w:rFonts w:hint="eastAsia"/>
        </w:rPr>
        <w:t>方法（三门课程平均分</w:t>
      </w:r>
      <w:r>
        <w:rPr>
          <w:rFonts w:hint="eastAsia"/>
        </w:rPr>
        <w:t>+3</w:t>
      </w:r>
      <w:r>
        <w:rPr>
          <w:rFonts w:hint="eastAsia"/>
        </w:rPr>
        <w:t>）。</w:t>
      </w:r>
    </w:p>
    <w:p w14:paraId="1F7B0CA5" w14:textId="77777777" w:rsidR="00086F57" w:rsidRDefault="00B75E84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drawing>
          <wp:inline distT="0" distB="0" distL="0" distR="0" wp14:anchorId="10641D65" wp14:editId="6BC862B0">
            <wp:extent cx="5274945" cy="2853055"/>
            <wp:effectExtent l="0" t="0" r="1905" b="4445"/>
            <wp:docPr id="54" name="图片 5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6" descr="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D122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22</w:t>
      </w:r>
    </w:p>
    <w:p w14:paraId="0A83F23A" w14:textId="77777777" w:rsidR="00B75E84" w:rsidRDefault="00B75E84" w:rsidP="00682573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、声明</w:t>
      </w:r>
      <w:r>
        <w:rPr>
          <w:rFonts w:hint="eastAsia"/>
        </w:rPr>
        <w:t>studentbz(</w:t>
      </w:r>
      <w:r>
        <w:rPr>
          <w:rFonts w:hint="eastAsia"/>
        </w:rPr>
        <w:t>班长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student</w:t>
      </w:r>
      <w:r>
        <w:rPr>
          <w:rFonts w:hint="eastAsia"/>
        </w:rPr>
        <w:t>的子类。将该类增加责任属性，并重写其</w:t>
      </w:r>
      <w:r>
        <w:rPr>
          <w:rFonts w:hint="eastAsia"/>
        </w:rPr>
        <w:t>testscore</w:t>
      </w:r>
      <w:r>
        <w:rPr>
          <w:rFonts w:hint="eastAsia"/>
        </w:rPr>
        <w:t>方法（三门课程平均分</w:t>
      </w:r>
      <w:r>
        <w:rPr>
          <w:rFonts w:hint="eastAsia"/>
        </w:rPr>
        <w:t>+1</w:t>
      </w:r>
      <w:r>
        <w:rPr>
          <w:rFonts w:hint="eastAsia"/>
        </w:rPr>
        <w:t>）。</w:t>
      </w:r>
    </w:p>
    <w:p w14:paraId="02F04BA1" w14:textId="77777777" w:rsidR="00B75E84" w:rsidRDefault="00B75E84" w:rsidP="00682573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17EE038" wp14:editId="7B6C7591">
            <wp:extent cx="5274945" cy="3192145"/>
            <wp:effectExtent l="0" t="0" r="1905" b="8255"/>
            <wp:docPr id="55" name="图片 5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7" descr="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0793" w14:textId="77777777" w:rsidR="00B75E84" w:rsidRDefault="00B75E84" w:rsidP="00682573">
      <w:pPr>
        <w:pStyle w:val="a3"/>
        <w:spacing w:line="360" w:lineRule="auto"/>
        <w:jc w:val="center"/>
        <w:rPr>
          <w:rFonts w:eastAsia="宋体"/>
        </w:rPr>
      </w:pPr>
      <w:r>
        <w:t>图</w:t>
      </w:r>
      <w:r>
        <w:t xml:space="preserve"> </w:t>
      </w:r>
      <w:r w:rsidR="00086F57">
        <w:t>23</w:t>
      </w:r>
    </w:p>
    <w:p w14:paraId="18397311" w14:textId="77777777" w:rsidR="00B75E84" w:rsidRDefault="00B75E84" w:rsidP="00682573">
      <w:pPr>
        <w:ind w:firstLineChars="200" w:firstLine="480"/>
      </w:pPr>
      <w:r>
        <w:rPr>
          <w:rFonts w:hint="eastAsia"/>
        </w:rPr>
        <w:t>4</w:t>
      </w:r>
      <w:r>
        <w:rPr>
          <w:rFonts w:hint="eastAsia"/>
        </w:rPr>
        <w:t>、声明测试类，生成若干个学生类、班长类、学委类的对象，并进行测试和输出</w:t>
      </w:r>
    </w:p>
    <w:p w14:paraId="6F00036D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drawing>
          <wp:inline distT="0" distB="0" distL="0" distR="0" wp14:anchorId="0AE748D8" wp14:editId="65E24D93">
            <wp:extent cx="5266055" cy="2404745"/>
            <wp:effectExtent l="0" t="0" r="0" b="0"/>
            <wp:docPr id="56" name="图片 5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8" descr="捕获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BE6" w14:textId="77777777" w:rsidR="00B75E84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24</w:t>
      </w:r>
    </w:p>
    <w:p w14:paraId="358847C6" w14:textId="77777777" w:rsidR="00E11D27" w:rsidRDefault="00E11D27" w:rsidP="00682573">
      <w:pPr>
        <w:ind w:firstLine="480"/>
      </w:pPr>
      <w:r>
        <w:rPr>
          <w:rFonts w:hint="eastAsia"/>
        </w:rPr>
        <w:t>运行结果如下：</w:t>
      </w:r>
    </w:p>
    <w:p w14:paraId="48363C17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drawing>
          <wp:inline distT="0" distB="0" distL="0" distR="0" wp14:anchorId="35C6E8B4" wp14:editId="2ADA153D">
            <wp:extent cx="4995545" cy="677545"/>
            <wp:effectExtent l="0" t="0" r="0" b="8255"/>
            <wp:docPr id="57" name="图片 57" descr="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9" descr="获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0AEE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25</w:t>
      </w:r>
    </w:p>
    <w:p w14:paraId="5A2C3EBA" w14:textId="77777777" w:rsidR="00E11D27" w:rsidRPr="008B042B" w:rsidRDefault="008B042B" w:rsidP="00682573">
      <w:pPr>
        <w:pStyle w:val="2"/>
        <w:keepNext w:val="0"/>
        <w:keepLines w:val="0"/>
        <w:rPr>
          <w:b/>
        </w:rPr>
      </w:pPr>
      <w:bookmarkStart w:id="49" w:name="_Toc10740824"/>
      <w:r w:rsidRPr="008B042B">
        <w:t>3.4</w:t>
      </w:r>
      <w:r w:rsidR="00E11D27" w:rsidRPr="008B042B">
        <w:rPr>
          <w:rFonts w:hint="eastAsia"/>
        </w:rPr>
        <w:t>实验总结</w:t>
      </w:r>
      <w:bookmarkEnd w:id="49"/>
    </w:p>
    <w:p w14:paraId="6E6F3F7B" w14:textId="77777777" w:rsidR="00E11D27" w:rsidRDefault="00E11D27" w:rsidP="00682573">
      <w:pPr>
        <w:tabs>
          <w:tab w:val="left" w:pos="3133"/>
        </w:tabs>
      </w:pPr>
      <w:r>
        <w:rPr>
          <w:rFonts w:hint="eastAsia"/>
        </w:rPr>
        <w:t>实验主要是要学习类的继承和派生，以及方法类的使用。在方法中使用的</w:t>
      </w:r>
      <w:r>
        <w:rPr>
          <w:rFonts w:hint="eastAsia"/>
        </w:rPr>
        <w:t>equal</w:t>
      </w:r>
      <w:r>
        <w:rPr>
          <w:rFonts w:hint="eastAsia"/>
        </w:rPr>
        <w:t>当时不知道是相同还是同一的方法，找老师确认后按自己的理解来，我使用了同一的方法。声明的</w:t>
      </w:r>
      <w:r>
        <w:rPr>
          <w:rFonts w:hint="eastAsia"/>
        </w:rPr>
        <w:t>xw</w:t>
      </w:r>
      <w:r>
        <w:rPr>
          <w:rFonts w:hint="eastAsia"/>
        </w:rPr>
        <w:t>和</w:t>
      </w:r>
      <w:r>
        <w:rPr>
          <w:rFonts w:hint="eastAsia"/>
        </w:rPr>
        <w:t>bz</w:t>
      </w:r>
      <w:r>
        <w:rPr>
          <w:rFonts w:hint="eastAsia"/>
        </w:rPr>
        <w:t>都不难以及测试类都是基础，整个实验三问题不是很大</w:t>
      </w:r>
    </w:p>
    <w:p w14:paraId="3CE350B0" w14:textId="77777777" w:rsidR="00E11D27" w:rsidRDefault="00E11D27" w:rsidP="00682573">
      <w:pPr>
        <w:tabs>
          <w:tab w:val="left" w:pos="3133"/>
        </w:tabs>
      </w:pPr>
    </w:p>
    <w:p w14:paraId="779B4547" w14:textId="77777777" w:rsidR="00E11D27" w:rsidRDefault="00E11D27" w:rsidP="00682573">
      <w:pPr>
        <w:pStyle w:val="1"/>
        <w:keepNext w:val="0"/>
        <w:keepLines w:val="0"/>
        <w:ind w:firstLine="643"/>
      </w:pPr>
      <w:bookmarkStart w:id="50" w:name="_Toc8772"/>
      <w:bookmarkStart w:id="51" w:name="_Toc10740825"/>
      <w:r>
        <w:rPr>
          <w:rFonts w:hint="eastAsia"/>
        </w:rP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接口与多态</w:t>
      </w:r>
      <w:bookmarkEnd w:id="50"/>
      <w:bookmarkEnd w:id="51"/>
    </w:p>
    <w:p w14:paraId="1ABDB0BA" w14:textId="77777777" w:rsidR="00E11D27" w:rsidRDefault="008B042B" w:rsidP="00682573">
      <w:pPr>
        <w:pStyle w:val="2"/>
        <w:keepNext w:val="0"/>
        <w:keepLines w:val="0"/>
      </w:pPr>
      <w:bookmarkStart w:id="52" w:name="_Toc5271"/>
      <w:bookmarkStart w:id="53" w:name="_Toc10740826"/>
      <w:r>
        <w:t>4</w:t>
      </w:r>
      <w:r w:rsidR="00E11D27">
        <w:t>.1</w:t>
      </w:r>
      <w:r w:rsidR="00E11D27">
        <w:rPr>
          <w:rFonts w:hint="eastAsia"/>
        </w:rPr>
        <w:t>实验目的</w:t>
      </w:r>
      <w:bookmarkEnd w:id="52"/>
      <w:bookmarkEnd w:id="53"/>
    </w:p>
    <w:p w14:paraId="7A3193D4" w14:textId="77777777" w:rsidR="00E11D27" w:rsidRDefault="00E11D27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了解并掌握</w:t>
      </w:r>
      <w:r>
        <w:rPr>
          <w:rFonts w:hint="eastAsia"/>
        </w:rPr>
        <w:t>Java</w:t>
      </w:r>
      <w:r>
        <w:rPr>
          <w:rFonts w:hint="eastAsia"/>
        </w:rPr>
        <w:t>的接口和多态。</w:t>
      </w:r>
    </w:p>
    <w:p w14:paraId="5B011810" w14:textId="77777777" w:rsidR="00E11D27" w:rsidRDefault="00E11D27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了解并掌握多态的定义与使用。</w:t>
      </w:r>
    </w:p>
    <w:p w14:paraId="5404F4F4" w14:textId="77777777" w:rsidR="00E11D27" w:rsidRDefault="00E11D27" w:rsidP="00682573">
      <w:pPr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了解并掌握接口的定义和使用。</w:t>
      </w:r>
    </w:p>
    <w:p w14:paraId="5D3617FE" w14:textId="77777777" w:rsidR="00E11D27" w:rsidRDefault="008B042B" w:rsidP="00682573">
      <w:pPr>
        <w:pStyle w:val="2"/>
        <w:keepNext w:val="0"/>
        <w:keepLines w:val="0"/>
      </w:pPr>
      <w:bookmarkStart w:id="54" w:name="_Toc27053"/>
      <w:bookmarkStart w:id="55" w:name="_Toc10740827"/>
      <w:r>
        <w:t>4</w:t>
      </w:r>
      <w:r w:rsidR="00E11D27">
        <w:t>.2</w:t>
      </w:r>
      <w:r w:rsidR="00E11D27">
        <w:rPr>
          <w:rFonts w:hint="eastAsia"/>
        </w:rPr>
        <w:t>实验任务</w:t>
      </w:r>
      <w:bookmarkEnd w:id="54"/>
      <w:bookmarkEnd w:id="55"/>
    </w:p>
    <w:p w14:paraId="7F4365ED" w14:textId="77777777" w:rsidR="00E11D27" w:rsidRDefault="00E11D27" w:rsidP="00682573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按要求编写一个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14:paraId="57AA4290" w14:textId="77777777" w:rsidR="00E11D27" w:rsidRDefault="00E11D27" w:rsidP="00682573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按要求完善一个</w:t>
      </w:r>
      <w:r>
        <w:rPr>
          <w:rFonts w:hint="eastAsia"/>
        </w:rPr>
        <w:t>Java</w:t>
      </w:r>
      <w:r>
        <w:rPr>
          <w:rFonts w:hint="eastAsia"/>
        </w:rPr>
        <w:t>程序，编译、运行这个程序，并写出运行结果。</w:t>
      </w:r>
    </w:p>
    <w:p w14:paraId="39C865C1" w14:textId="77777777" w:rsidR="00E11D27" w:rsidRDefault="008B042B" w:rsidP="00682573">
      <w:pPr>
        <w:pStyle w:val="2"/>
        <w:keepNext w:val="0"/>
        <w:keepLines w:val="0"/>
      </w:pPr>
      <w:bookmarkStart w:id="56" w:name="_Toc9772"/>
      <w:bookmarkStart w:id="57" w:name="_Toc10740828"/>
      <w:r>
        <w:t>4</w:t>
      </w:r>
      <w:r w:rsidR="00E11D27">
        <w:t>.3</w:t>
      </w:r>
      <w:r w:rsidR="00E11D27">
        <w:rPr>
          <w:rFonts w:hint="eastAsia"/>
        </w:rPr>
        <w:t>实验内容</w:t>
      </w:r>
      <w:bookmarkEnd w:id="56"/>
      <w:bookmarkEnd w:id="57"/>
    </w:p>
    <w:p w14:paraId="57F475FA" w14:textId="77777777" w:rsidR="00E11D27" w:rsidRDefault="00F20E6E" w:rsidP="00682573">
      <w:pPr>
        <w:pStyle w:val="3"/>
        <w:keepNext w:val="0"/>
        <w:keepLines w:val="0"/>
      </w:pPr>
      <w:bookmarkStart w:id="58" w:name="_Toc10740829"/>
      <w:r>
        <w:rPr>
          <w:rFonts w:hint="eastAsia"/>
        </w:rPr>
        <w:t>4</w:t>
      </w:r>
      <w:r>
        <w:t xml:space="preserve">.3.1 </w:t>
      </w:r>
      <w:r w:rsidR="00E11D27">
        <w:rPr>
          <w:rFonts w:hint="eastAsia"/>
        </w:rPr>
        <w:t>实验一</w:t>
      </w:r>
      <w:r w:rsidR="00CE0F7E">
        <w:rPr>
          <w:rFonts w:hint="eastAsia"/>
        </w:rPr>
        <w:t xml:space="preserve"> </w:t>
      </w:r>
      <w:r w:rsidR="00CE0F7E">
        <w:rPr>
          <w:rFonts w:hint="eastAsia"/>
        </w:rPr>
        <w:t>收音机</w:t>
      </w:r>
      <w:r w:rsidR="00CE0F7E">
        <w:rPr>
          <w:rFonts w:hint="eastAsia"/>
        </w:rPr>
        <w:t>S</w:t>
      </w:r>
      <w:r w:rsidR="00CE0F7E">
        <w:t>oundable</w:t>
      </w:r>
      <w:r w:rsidR="00CE0F7E">
        <w:rPr>
          <w:rFonts w:hint="eastAsia"/>
        </w:rPr>
        <w:t>接口</w:t>
      </w:r>
      <w:bookmarkEnd w:id="58"/>
    </w:p>
    <w:p w14:paraId="585EE1FE" w14:textId="77777777" w:rsidR="00E11D27" w:rsidRDefault="00E11D27" w:rsidP="00682573">
      <w:pPr>
        <w:ind w:firstLine="480"/>
        <w:rPr>
          <w:lang w:eastAsia="zh-TW"/>
        </w:rPr>
      </w:pPr>
      <w:r>
        <w:rPr>
          <w:rFonts w:hint="eastAsia"/>
          <w:lang w:eastAsia="zh-TW"/>
        </w:rPr>
        <w:t>设计和实现一个</w:t>
      </w:r>
      <w:r>
        <w:rPr>
          <w:lang w:eastAsia="zh-TW"/>
        </w:rPr>
        <w:t xml:space="preserve"> Soundable </w:t>
      </w:r>
      <w:r>
        <w:rPr>
          <w:rFonts w:hint="eastAsia"/>
          <w:lang w:eastAsia="zh-TW"/>
        </w:rPr>
        <w:t>接口</w:t>
      </w:r>
      <w:r>
        <w:rPr>
          <w:lang w:eastAsia="zh-TW"/>
        </w:rPr>
        <w:t xml:space="preserve"> , </w:t>
      </w:r>
      <w:r>
        <w:rPr>
          <w:rFonts w:hint="eastAsia"/>
          <w:lang w:eastAsia="zh-TW"/>
        </w:rPr>
        <w:t>该接口具有发声功能</w:t>
      </w:r>
      <w:r>
        <w:rPr>
          <w:lang w:eastAsia="zh-TW"/>
        </w:rPr>
        <w:t xml:space="preserve"> , </w:t>
      </w:r>
      <w:r>
        <w:rPr>
          <w:rFonts w:hint="eastAsia"/>
          <w:lang w:eastAsia="zh-TW"/>
        </w:rPr>
        <w:t>同时还能够调节声音大小。</w:t>
      </w:r>
      <w:r>
        <w:t xml:space="preserve"> increaseVolume( ); decreaseVolume( ); stopSound( );playSound( )</w:t>
      </w:r>
      <w:r>
        <w:rPr>
          <w:rFonts w:hint="eastAsia"/>
        </w:rPr>
        <w:t>分别代表是增大音量，减少音量，停止，开始播放。</w:t>
      </w:r>
      <w:r>
        <w:rPr>
          <w:lang w:eastAsia="zh-TW"/>
        </w:rPr>
        <w:t xml:space="preserve"> Soundable </w:t>
      </w:r>
      <w:r>
        <w:rPr>
          <w:rFonts w:hint="eastAsia"/>
          <w:lang w:eastAsia="zh-TW"/>
        </w:rPr>
        <w:t>接口的这些功能将会由</w:t>
      </w:r>
      <w:r>
        <w:rPr>
          <w:lang w:eastAsia="zh-TW"/>
        </w:rPr>
        <w:t xml:space="preserve"> 3 </w:t>
      </w:r>
      <w:r>
        <w:rPr>
          <w:rFonts w:hint="eastAsia"/>
          <w:lang w:eastAsia="zh-TW"/>
        </w:rPr>
        <w:t>种声音设备来具体实现</w:t>
      </w:r>
      <w:r>
        <w:rPr>
          <w:lang w:eastAsia="zh-TW"/>
        </w:rPr>
        <w:t xml:space="preserve"> , </w:t>
      </w:r>
      <w:r>
        <w:rPr>
          <w:rFonts w:hint="eastAsia"/>
          <w:lang w:eastAsia="zh-TW"/>
        </w:rPr>
        <w:t>它们分别是收音机</w:t>
      </w:r>
      <w:r>
        <w:rPr>
          <w:lang w:eastAsia="zh-TW"/>
        </w:rPr>
        <w:t xml:space="preserve"> Radio </w:t>
      </w:r>
      <w:r>
        <w:rPr>
          <w:rFonts w:hint="eastAsia"/>
          <w:lang w:eastAsia="zh-TW"/>
        </w:rPr>
        <w:t>、随身昕</w:t>
      </w:r>
      <w:r>
        <w:rPr>
          <w:lang w:eastAsia="zh-TW"/>
        </w:rPr>
        <w:t xml:space="preserve"> Walkman </w:t>
      </w:r>
      <w:r>
        <w:rPr>
          <w:rFonts w:hint="eastAsia"/>
          <w:lang w:eastAsia="zh-TW"/>
        </w:rPr>
        <w:t>和手机</w:t>
      </w:r>
      <w:r>
        <w:rPr>
          <w:lang w:eastAsia="zh-TW"/>
        </w:rPr>
        <w:t xml:space="preserve"> Mobilephone </w:t>
      </w:r>
      <w:r>
        <w:rPr>
          <w:rFonts w:hint="eastAsia"/>
          <w:lang w:eastAsia="zh-TW"/>
        </w:rPr>
        <w:t>。</w:t>
      </w:r>
    </w:p>
    <w:p w14:paraId="4B10B5DF" w14:textId="77777777" w:rsidR="00E11D27" w:rsidRDefault="00E11D27" w:rsidP="00682573">
      <w:pPr>
        <w:ind w:firstLine="480"/>
        <w:rPr>
          <w:lang w:eastAsia="zh-TW"/>
        </w:rPr>
      </w:pPr>
    </w:p>
    <w:p w14:paraId="5B1E1BBA" w14:textId="77777777" w:rsidR="00E11D27" w:rsidRDefault="00E11D27" w:rsidP="0068257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0B6D8274" wp14:editId="033265F3">
            <wp:extent cx="2743200" cy="1515745"/>
            <wp:effectExtent l="0" t="0" r="0" b="8255"/>
            <wp:docPr id="58" name="图片 5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0" descr="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A81B" w14:textId="77777777" w:rsidR="00E11D27" w:rsidRDefault="00E11D27" w:rsidP="00682573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 w:rsidR="00086F57">
        <w:t>26</w:t>
      </w:r>
    </w:p>
    <w:p w14:paraId="72AFDF1C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F7DCB88" wp14:editId="57F5F959">
            <wp:extent cx="3894455" cy="3335655"/>
            <wp:effectExtent l="0" t="0" r="0" b="0"/>
            <wp:docPr id="59" name="图片 5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1" descr="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2410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27</w:t>
      </w:r>
    </w:p>
    <w:p w14:paraId="3FE7736C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drawing>
          <wp:inline distT="0" distB="0" distL="0" distR="0" wp14:anchorId="126BAD1E" wp14:editId="47DD0CF3">
            <wp:extent cx="3886200" cy="3505200"/>
            <wp:effectExtent l="0" t="0" r="0" b="0"/>
            <wp:docPr id="60" name="图片 6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2" descr="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C882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28</w:t>
      </w:r>
    </w:p>
    <w:p w14:paraId="1C6FE7A3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64690D6" wp14:editId="5C2F0AF4">
            <wp:extent cx="3471545" cy="3378200"/>
            <wp:effectExtent l="0" t="0" r="0" b="0"/>
            <wp:docPr id="61" name="图片 6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3" descr="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2BD7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29</w:t>
      </w:r>
    </w:p>
    <w:p w14:paraId="499C7F7E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drawing>
          <wp:inline distT="0" distB="0" distL="0" distR="0" wp14:anchorId="13C408BC" wp14:editId="628FE2D2">
            <wp:extent cx="2861945" cy="1506855"/>
            <wp:effectExtent l="0" t="0" r="0" b="0"/>
            <wp:docPr id="62" name="图片 6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4" descr="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DAF2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30</w:t>
      </w:r>
    </w:p>
    <w:p w14:paraId="4183250B" w14:textId="77777777" w:rsidR="00E11D27" w:rsidRDefault="00E11D27" w:rsidP="00682573">
      <w:pPr>
        <w:ind w:firstLine="480"/>
      </w:pPr>
      <w:r>
        <w:rPr>
          <w:rFonts w:hint="eastAsia"/>
        </w:rPr>
        <w:t>设计一个类</w:t>
      </w:r>
      <w:r>
        <w:rPr>
          <w:rFonts w:hint="eastAsia"/>
        </w:rPr>
        <w:t>people</w:t>
      </w:r>
      <w:r>
        <w:rPr>
          <w:rFonts w:hint="eastAsia"/>
        </w:rPr>
        <w:t>，该类中包含有年龄和姓名两个数据属性，和一个收听音响设备的属性，而该收听行为的接口参数为接口</w:t>
      </w:r>
      <w:r>
        <w:rPr>
          <w:rFonts w:hint="eastAsia"/>
        </w:rPr>
        <w:t>soundable</w:t>
      </w:r>
      <w:r>
        <w:rPr>
          <w:rFonts w:hint="eastAsia"/>
        </w:rPr>
        <w:t>类型。</w:t>
      </w:r>
      <w:r>
        <w:rPr>
          <w:rFonts w:hint="eastAsia"/>
          <w:lang w:eastAsia="zh-TW"/>
        </w:rPr>
        <w:t>最后</w:t>
      </w:r>
      <w:r>
        <w:rPr>
          <w:rFonts w:hint="eastAsia"/>
        </w:rPr>
        <w:t>编写一个测试类，应用</w:t>
      </w:r>
      <w:r>
        <w:rPr>
          <w:rFonts w:hint="eastAsia"/>
        </w:rPr>
        <w:t>main</w:t>
      </w:r>
      <w:r>
        <w:rPr>
          <w:rFonts w:hint="eastAsia"/>
        </w:rPr>
        <w:t>方法进行测试，在</w:t>
      </w:r>
      <w:r>
        <w:rPr>
          <w:rFonts w:hint="eastAsia"/>
          <w:lang w:eastAsia="zh-TW"/>
        </w:rPr>
        <w:t>程序运行时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先询问用户想听哪种设备</w:t>
      </w:r>
      <w:r>
        <w:rPr>
          <w:lang w:eastAsia="zh-TW"/>
        </w:rPr>
        <w:t xml:space="preserve"> , </w:t>
      </w:r>
      <w:r>
        <w:rPr>
          <w:rFonts w:hint="eastAsia"/>
          <w:lang w:eastAsia="zh-TW"/>
        </w:rPr>
        <w:t>然后程序就会按照该设备的工作方式来发出声音。</w:t>
      </w:r>
      <w:r>
        <w:rPr>
          <w:rFonts w:hint="eastAsia"/>
        </w:rPr>
        <w:t>（所有的行为均可以以简单的输入相应的字符串进行代替）</w:t>
      </w:r>
    </w:p>
    <w:p w14:paraId="5F30FA80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drawing>
          <wp:inline distT="0" distB="0" distL="0" distR="0" wp14:anchorId="44FD79EA" wp14:editId="4B3AE7DD">
            <wp:extent cx="3877945" cy="1414145"/>
            <wp:effectExtent l="0" t="0" r="8255" b="0"/>
            <wp:docPr id="63" name="图片 6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5" descr="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E2BA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31</w:t>
      </w:r>
    </w:p>
    <w:p w14:paraId="2434FECB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DDEBAB" wp14:editId="35A6C58E">
            <wp:extent cx="4046855" cy="2760345"/>
            <wp:effectExtent l="0" t="0" r="0" b="1905"/>
            <wp:docPr id="64" name="图片 6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9" descr="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01F8A17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32</w:t>
      </w:r>
    </w:p>
    <w:p w14:paraId="75014DBF" w14:textId="77777777" w:rsidR="00E11D27" w:rsidRDefault="00E11D27" w:rsidP="00682573">
      <w:pPr>
        <w:ind w:firstLine="480"/>
      </w:pPr>
      <w:r>
        <w:rPr>
          <w:rFonts w:hint="eastAsia"/>
        </w:rPr>
        <w:t>运行结果如下：</w:t>
      </w:r>
    </w:p>
    <w:p w14:paraId="4E109DD5" w14:textId="77777777" w:rsidR="00E11D27" w:rsidRDefault="00E11D27" w:rsidP="00682573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9F5A888" wp14:editId="404F6257">
            <wp:extent cx="1506855" cy="1244600"/>
            <wp:effectExtent l="0" t="0" r="0" b="0"/>
            <wp:docPr id="65" name="图片 6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7" descr="捕获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3E18C" w14:textId="77777777" w:rsidR="00E11D27" w:rsidRDefault="00E11D27" w:rsidP="00682573">
      <w:pPr>
        <w:pStyle w:val="a3"/>
        <w:ind w:firstLine="400"/>
        <w:jc w:val="center"/>
      </w:pPr>
      <w:r>
        <w:t>图</w:t>
      </w:r>
      <w:r>
        <w:t xml:space="preserve"> </w:t>
      </w:r>
      <w:r w:rsidR="00086F57">
        <w:t>33</w:t>
      </w:r>
    </w:p>
    <w:p w14:paraId="5470AAA6" w14:textId="77777777" w:rsidR="00E11D27" w:rsidRDefault="00F20E6E" w:rsidP="00682573">
      <w:pPr>
        <w:pStyle w:val="3"/>
        <w:keepNext w:val="0"/>
        <w:keepLines w:val="0"/>
      </w:pPr>
      <w:bookmarkStart w:id="59" w:name="_Toc10740830"/>
      <w:r>
        <w:rPr>
          <w:rFonts w:hint="eastAsia"/>
        </w:rPr>
        <w:t>4</w:t>
      </w:r>
      <w:r>
        <w:t xml:space="preserve">.3.2 </w:t>
      </w:r>
      <w:r w:rsidR="00E11D27">
        <w:rPr>
          <w:rFonts w:hint="eastAsia"/>
        </w:rPr>
        <w:t>实验二</w:t>
      </w:r>
      <w:r w:rsidR="00CE0F7E">
        <w:rPr>
          <w:rFonts w:hint="eastAsia"/>
        </w:rPr>
        <w:t xml:space="preserve"> </w:t>
      </w:r>
      <w:r w:rsidR="00CE0F7E">
        <w:rPr>
          <w:rFonts w:hint="eastAsia"/>
        </w:rPr>
        <w:t>加上数组的</w:t>
      </w:r>
      <w:r w:rsidR="00CE0F7E">
        <w:rPr>
          <w:rFonts w:hint="eastAsia"/>
        </w:rPr>
        <w:t>s</w:t>
      </w:r>
      <w:r w:rsidR="00CE0F7E">
        <w:t>tudent</w:t>
      </w:r>
      <w:r w:rsidR="00CE0F7E">
        <w:rPr>
          <w:rFonts w:hint="eastAsia"/>
        </w:rPr>
        <w:t>类</w:t>
      </w:r>
      <w:bookmarkEnd w:id="59"/>
    </w:p>
    <w:p w14:paraId="014F86A3" w14:textId="77777777" w:rsidR="00E11D27" w:rsidRDefault="00E11D27" w:rsidP="0068257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、在实验四的基础上，在主方法中声明</w:t>
      </w:r>
      <w:r>
        <w:rPr>
          <w:rFonts w:hint="eastAsia"/>
        </w:rPr>
        <w:t>student</w:t>
      </w:r>
      <w:r>
        <w:rPr>
          <w:rFonts w:hint="eastAsia"/>
        </w:rPr>
        <w:t>类的数组（包含</w:t>
      </w:r>
      <w:r>
        <w:rPr>
          <w:rFonts w:hint="eastAsia"/>
        </w:rPr>
        <w:t>5</w:t>
      </w:r>
      <w:r>
        <w:rPr>
          <w:rFonts w:hint="eastAsia"/>
        </w:rPr>
        <w:t>个数组元素）；</w:t>
      </w:r>
    </w:p>
    <w:p w14:paraId="62ECD701" w14:textId="77777777" w:rsidR="00E11D27" w:rsidRDefault="00E11D27" w:rsidP="0068257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、生成</w:t>
      </w:r>
      <w:r>
        <w:rPr>
          <w:rFonts w:hint="eastAsia"/>
        </w:rPr>
        <w:t>5</w:t>
      </w:r>
      <w:r>
        <w:rPr>
          <w:rFonts w:hint="eastAsia"/>
        </w:rPr>
        <w:t>个对象存入数组：其中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student</w:t>
      </w:r>
      <w:r>
        <w:rPr>
          <w:rFonts w:hint="eastAsia"/>
        </w:rPr>
        <w:t>类的对象，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sutdentxw</w:t>
      </w:r>
      <w:r>
        <w:rPr>
          <w:rFonts w:hint="eastAsia"/>
        </w:rPr>
        <w:t>的对象，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studentbz</w:t>
      </w:r>
      <w:r>
        <w:rPr>
          <w:rFonts w:hint="eastAsia"/>
        </w:rPr>
        <w:t>类的对象</w:t>
      </w:r>
    </w:p>
    <w:p w14:paraId="33013F9F" w14:textId="77777777" w:rsidR="00E11D27" w:rsidRDefault="00E11D27" w:rsidP="0068257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、将方法</w:t>
      </w:r>
      <w:r>
        <w:rPr>
          <w:rFonts w:hint="eastAsia"/>
        </w:rPr>
        <w:t>testscore</w:t>
      </w:r>
      <w:r>
        <w:rPr>
          <w:rFonts w:hint="eastAsia"/>
        </w:rPr>
        <w:t>发送给数组的每一个元素，输出结果，并分析具体执行的是哪一个类中的方法。</w:t>
      </w:r>
    </w:p>
    <w:p w14:paraId="51F2782C" w14:textId="77777777" w:rsidR="00E11D27" w:rsidRDefault="00E11D27" w:rsidP="00682573">
      <w:pPr>
        <w:tabs>
          <w:tab w:val="left" w:pos="3133"/>
        </w:tabs>
      </w:pPr>
      <w:r>
        <w:rPr>
          <w:rFonts w:hint="eastAsia"/>
        </w:rPr>
        <w:t>运行结果如下：</w:t>
      </w:r>
    </w:p>
    <w:p w14:paraId="5DF91FC7" w14:textId="77777777" w:rsidR="00086F57" w:rsidRDefault="00E11D27" w:rsidP="00682573">
      <w:pPr>
        <w:tabs>
          <w:tab w:val="left" w:pos="3133"/>
        </w:tabs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07C83E3" wp14:editId="03DC84F8">
            <wp:extent cx="5071745" cy="7027545"/>
            <wp:effectExtent l="0" t="0" r="0" b="1905"/>
            <wp:docPr id="66" name="图片 6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8" descr="捕获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EF6F" w14:textId="77777777" w:rsidR="00E11D27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34</w:t>
      </w:r>
    </w:p>
    <w:p w14:paraId="24A23C82" w14:textId="77777777" w:rsidR="00E11D27" w:rsidRDefault="008B042B" w:rsidP="00682573">
      <w:pPr>
        <w:pStyle w:val="2"/>
        <w:keepNext w:val="0"/>
        <w:keepLines w:val="0"/>
      </w:pPr>
      <w:bookmarkStart w:id="60" w:name="_Toc15769"/>
      <w:bookmarkStart w:id="61" w:name="_Toc10740831"/>
      <w:r>
        <w:t>4</w:t>
      </w:r>
      <w:r w:rsidR="00E11D27">
        <w:t>.4</w:t>
      </w:r>
      <w:r w:rsidR="00E11D27">
        <w:rPr>
          <w:rFonts w:hint="eastAsia"/>
        </w:rPr>
        <w:t>实验总结</w:t>
      </w:r>
      <w:bookmarkEnd w:id="60"/>
      <w:bookmarkEnd w:id="61"/>
    </w:p>
    <w:p w14:paraId="7EF81021" w14:textId="77777777" w:rsidR="00E11D27" w:rsidRDefault="00E11D27" w:rsidP="00682573">
      <w:pPr>
        <w:ind w:firstLine="480"/>
      </w:pPr>
      <w:r>
        <w:rPr>
          <w:rFonts w:hint="eastAsia"/>
        </w:rPr>
        <w:t>实验一：首先设计了一个</w:t>
      </w:r>
      <w:r>
        <w:rPr>
          <w:rFonts w:hint="eastAsia"/>
        </w:rPr>
        <w:t>Soundable</w:t>
      </w:r>
      <w:r>
        <w:rPr>
          <w:rFonts w:hint="eastAsia"/>
        </w:rPr>
        <w:t>接口，然后定义了四个调声音的类，再在</w:t>
      </w:r>
      <w:r>
        <w:rPr>
          <w:rFonts w:hint="eastAsia"/>
        </w:rPr>
        <w:t>soundable</w:t>
      </w:r>
      <w:r>
        <w:rPr>
          <w:rFonts w:hint="eastAsia"/>
        </w:rPr>
        <w:t>中时间几个调声音的方法。实验一并不难</w:t>
      </w:r>
    </w:p>
    <w:p w14:paraId="0D8FB814" w14:textId="77777777" w:rsidR="00E11D27" w:rsidRDefault="00E11D27" w:rsidP="00682573">
      <w:pPr>
        <w:ind w:firstLine="480"/>
      </w:pPr>
      <w:r>
        <w:rPr>
          <w:rFonts w:hint="eastAsia"/>
        </w:rPr>
        <w:t>实验二：第二个在实验三的基础上加入了</w:t>
      </w:r>
      <w:r>
        <w:rPr>
          <w:rFonts w:hint="eastAsia"/>
        </w:rPr>
        <w:t>5</w:t>
      </w:r>
      <w:r>
        <w:rPr>
          <w:rFonts w:hint="eastAsia"/>
        </w:rPr>
        <w:t>个数组，在数组中放入对象。只需要在实验三的基础上加上数组其他没有要练习的方法。</w:t>
      </w:r>
    </w:p>
    <w:p w14:paraId="5D9594EE" w14:textId="77777777" w:rsidR="008B042B" w:rsidRDefault="008B042B" w:rsidP="00682573">
      <w:pPr>
        <w:pStyle w:val="1"/>
        <w:keepNext w:val="0"/>
        <w:keepLines w:val="0"/>
        <w:ind w:firstLine="562"/>
        <w:rPr>
          <w:szCs w:val="28"/>
        </w:rPr>
      </w:pPr>
      <w:bookmarkStart w:id="62" w:name="_Toc10740832"/>
      <w:r>
        <w:rPr>
          <w:rFonts w:hint="eastAsia"/>
          <w:szCs w:val="28"/>
        </w:rPr>
        <w:lastRenderedPageBreak/>
        <w:t>实验五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群体组织技术</w:t>
      </w:r>
      <w:bookmarkEnd w:id="62"/>
    </w:p>
    <w:p w14:paraId="4E7F5B1B" w14:textId="77777777" w:rsidR="008B042B" w:rsidRDefault="00AC6902" w:rsidP="00682573">
      <w:pPr>
        <w:pStyle w:val="2"/>
        <w:keepNext w:val="0"/>
        <w:keepLines w:val="0"/>
      </w:pPr>
      <w:bookmarkStart w:id="63" w:name="_Toc10740833"/>
      <w:r>
        <w:rPr>
          <w:rFonts w:hint="eastAsia"/>
        </w:rPr>
        <w:t>5</w:t>
      </w:r>
      <w:r>
        <w:t>.1</w:t>
      </w:r>
      <w:r w:rsidR="008B042B">
        <w:rPr>
          <w:rFonts w:hint="eastAsia"/>
        </w:rPr>
        <w:t>实验目的</w:t>
      </w:r>
      <w:bookmarkEnd w:id="63"/>
    </w:p>
    <w:p w14:paraId="06D70330" w14:textId="77777777" w:rsidR="008B042B" w:rsidRPr="00912DEE" w:rsidRDefault="008B042B" w:rsidP="00682573">
      <w:pPr>
        <w:pStyle w:val="a9"/>
        <w:widowControl w:val="0"/>
        <w:overflowPunct w:val="0"/>
        <w:spacing w:before="0" w:beforeAutospacing="0" w:after="0" w:afterAutospacing="0" w:line="360" w:lineRule="exact"/>
        <w:ind w:firstLine="480"/>
        <w:jc w:val="both"/>
        <w:rPr>
          <w:rFonts w:ascii="宋体" w:eastAsia="宋体" w:hAnsi="宋体"/>
          <w:kern w:val="21"/>
        </w:rPr>
      </w:pPr>
      <w:r w:rsidRPr="00912DEE">
        <w:rPr>
          <w:rFonts w:ascii="宋体" w:eastAsia="宋体" w:hAnsi="宋体" w:hint="eastAsia"/>
          <w:kern w:val="21"/>
        </w:rPr>
        <w:t>1. JAVA中的群体组织是一个很重要的内容，本章要求学生掌握java中内置的群体组织数据结构。</w:t>
      </w:r>
    </w:p>
    <w:p w14:paraId="01A1FCE4" w14:textId="77777777" w:rsidR="008B042B" w:rsidRPr="00912DEE" w:rsidRDefault="008B042B" w:rsidP="00682573">
      <w:pPr>
        <w:pStyle w:val="a9"/>
        <w:widowControl w:val="0"/>
        <w:overflowPunct w:val="0"/>
        <w:spacing w:before="0" w:beforeAutospacing="0" w:after="0" w:afterAutospacing="0" w:line="360" w:lineRule="exact"/>
        <w:ind w:firstLine="480"/>
        <w:jc w:val="both"/>
        <w:rPr>
          <w:rFonts w:ascii="宋体" w:eastAsia="宋体" w:hAnsi="宋体"/>
          <w:kern w:val="21"/>
        </w:rPr>
      </w:pPr>
      <w:r w:rsidRPr="00912DEE">
        <w:rPr>
          <w:rFonts w:ascii="宋体" w:eastAsia="宋体" w:hAnsi="宋体" w:hint="eastAsia"/>
          <w:kern w:val="21"/>
        </w:rPr>
        <w:t>2. 了解并掌握对象数组的设计和程序设计思想。</w:t>
      </w:r>
    </w:p>
    <w:p w14:paraId="3E6F7000" w14:textId="77777777" w:rsidR="008B042B" w:rsidRPr="00912DEE" w:rsidRDefault="008B042B" w:rsidP="00682573">
      <w:pPr>
        <w:pStyle w:val="a9"/>
        <w:widowControl w:val="0"/>
        <w:overflowPunct w:val="0"/>
        <w:spacing w:before="0" w:beforeAutospacing="0" w:after="0" w:afterAutospacing="0" w:line="360" w:lineRule="exact"/>
        <w:ind w:firstLine="480"/>
        <w:jc w:val="both"/>
        <w:rPr>
          <w:rFonts w:ascii="宋体" w:eastAsia="宋体" w:hAnsi="宋体"/>
          <w:kern w:val="21"/>
        </w:rPr>
      </w:pPr>
      <w:r w:rsidRPr="00912DEE">
        <w:rPr>
          <w:rFonts w:ascii="宋体" w:eastAsia="宋体" w:hAnsi="宋体" w:hint="eastAsia"/>
          <w:kern w:val="21"/>
        </w:rPr>
        <w:t>3. 了解并掌握</w:t>
      </w:r>
      <w:r w:rsidR="009742A2">
        <w:rPr>
          <w:rFonts w:ascii="宋体" w:eastAsia="宋体" w:hAnsi="宋体" w:hint="eastAsia"/>
          <w:kern w:val="21"/>
        </w:rPr>
        <w:t>H</w:t>
      </w:r>
      <w:r w:rsidR="009742A2">
        <w:rPr>
          <w:rFonts w:ascii="宋体" w:eastAsia="宋体" w:hAnsi="宋体"/>
          <w:kern w:val="21"/>
        </w:rPr>
        <w:t>ashTable</w:t>
      </w:r>
      <w:r w:rsidR="009742A2">
        <w:rPr>
          <w:rFonts w:ascii="宋体" w:eastAsia="宋体" w:hAnsi="宋体" w:hint="eastAsia"/>
          <w:kern w:val="21"/>
        </w:rPr>
        <w:t>的</w:t>
      </w:r>
      <w:r w:rsidRPr="00912DEE">
        <w:rPr>
          <w:rFonts w:ascii="宋体" w:eastAsia="宋体" w:hAnsi="宋体" w:hint="eastAsia"/>
          <w:kern w:val="21"/>
        </w:rPr>
        <w:t>使用。</w:t>
      </w:r>
    </w:p>
    <w:p w14:paraId="54287A2E" w14:textId="77777777" w:rsidR="008B042B" w:rsidRDefault="00AC6902" w:rsidP="00682573">
      <w:pPr>
        <w:pStyle w:val="2"/>
        <w:keepNext w:val="0"/>
        <w:keepLines w:val="0"/>
      </w:pPr>
      <w:bookmarkStart w:id="64" w:name="_Toc10740834"/>
      <w:r>
        <w:rPr>
          <w:rFonts w:hint="eastAsia"/>
        </w:rPr>
        <w:t>5</w:t>
      </w:r>
      <w:r>
        <w:t>.2</w:t>
      </w:r>
      <w:r w:rsidR="008B042B">
        <w:rPr>
          <w:rFonts w:hint="eastAsia"/>
        </w:rPr>
        <w:t>实验任务</w:t>
      </w:r>
      <w:bookmarkEnd w:id="64"/>
    </w:p>
    <w:p w14:paraId="2FE41546" w14:textId="77777777" w:rsidR="008B042B" w:rsidRDefault="008B042B" w:rsidP="00682573">
      <w:pPr>
        <w:pStyle w:val="a9"/>
        <w:widowControl w:val="0"/>
        <w:spacing w:before="0" w:beforeAutospacing="0" w:after="0" w:afterAutospacing="0" w:line="360" w:lineRule="exact"/>
        <w:ind w:firstLine="420"/>
        <w:rPr>
          <w:rFonts w:ascii="Times New Roman" w:eastAsia="宋体" w:hAnsi="Times New Roman"/>
          <w:kern w:val="21"/>
          <w:sz w:val="21"/>
          <w:szCs w:val="21"/>
        </w:rPr>
      </w:pPr>
      <w:r>
        <w:rPr>
          <w:rFonts w:ascii="Times New Roman" w:eastAsia="宋体" w:hAnsi="Times New Roman" w:hint="eastAsia"/>
          <w:kern w:val="21"/>
          <w:sz w:val="21"/>
          <w:szCs w:val="21"/>
        </w:rPr>
        <w:t xml:space="preserve">1. </w:t>
      </w:r>
      <w:r>
        <w:rPr>
          <w:rFonts w:ascii="Times New Roman" w:eastAsia="宋体" w:hAnsi="Times New Roman" w:hint="eastAsia"/>
          <w:kern w:val="21"/>
          <w:sz w:val="21"/>
          <w:szCs w:val="21"/>
        </w:rPr>
        <w:t>按要求编写一个</w:t>
      </w:r>
      <w:r>
        <w:rPr>
          <w:rFonts w:ascii="Times New Roman" w:eastAsia="宋体" w:hAnsi="Times New Roman" w:hint="eastAsia"/>
          <w:kern w:val="21"/>
          <w:sz w:val="21"/>
          <w:szCs w:val="21"/>
        </w:rPr>
        <w:t>Java</w:t>
      </w:r>
      <w:r>
        <w:rPr>
          <w:rFonts w:ascii="Times New Roman" w:eastAsia="宋体" w:hAnsi="Times New Roman" w:hint="eastAsia"/>
          <w:kern w:val="21"/>
          <w:sz w:val="21"/>
          <w:szCs w:val="21"/>
        </w:rPr>
        <w:t>程序。</w:t>
      </w:r>
    </w:p>
    <w:p w14:paraId="5C10DABF" w14:textId="77777777" w:rsidR="008B042B" w:rsidRDefault="008B042B" w:rsidP="00682573">
      <w:pPr>
        <w:pStyle w:val="a9"/>
        <w:widowControl w:val="0"/>
        <w:spacing w:before="0" w:beforeAutospacing="0" w:after="0" w:afterAutospacing="0" w:line="360" w:lineRule="exact"/>
        <w:ind w:firstLine="420"/>
        <w:rPr>
          <w:rFonts w:ascii="Times New Roman" w:eastAsia="宋体" w:hAnsi="Times New Roman"/>
          <w:kern w:val="21"/>
          <w:sz w:val="21"/>
          <w:szCs w:val="21"/>
        </w:rPr>
      </w:pPr>
      <w:r>
        <w:rPr>
          <w:rFonts w:ascii="Times New Roman" w:eastAsia="宋体" w:hAnsi="Times New Roman" w:hint="eastAsia"/>
          <w:kern w:val="21"/>
          <w:sz w:val="21"/>
          <w:szCs w:val="21"/>
        </w:rPr>
        <w:t xml:space="preserve">2. </w:t>
      </w:r>
      <w:r>
        <w:rPr>
          <w:rFonts w:ascii="Times New Roman" w:eastAsia="宋体" w:hAnsi="Times New Roman" w:hint="eastAsia"/>
          <w:kern w:val="21"/>
          <w:sz w:val="21"/>
          <w:szCs w:val="21"/>
        </w:rPr>
        <w:t>按要求完善一个</w:t>
      </w:r>
      <w:r>
        <w:rPr>
          <w:rFonts w:ascii="Times New Roman" w:eastAsia="宋体" w:hAnsi="Times New Roman" w:hint="eastAsia"/>
          <w:kern w:val="21"/>
          <w:sz w:val="21"/>
          <w:szCs w:val="21"/>
        </w:rPr>
        <w:t>Java</w:t>
      </w:r>
      <w:r>
        <w:rPr>
          <w:rFonts w:ascii="Times New Roman" w:eastAsia="宋体" w:hAnsi="Times New Roman" w:hint="eastAsia"/>
          <w:kern w:val="21"/>
          <w:sz w:val="21"/>
          <w:szCs w:val="21"/>
        </w:rPr>
        <w:t>程序，编译、运行这个程序，并写出运行结果。</w:t>
      </w:r>
    </w:p>
    <w:p w14:paraId="0DA4B3B2" w14:textId="77777777" w:rsidR="008B042B" w:rsidRDefault="00AC6902" w:rsidP="00682573">
      <w:pPr>
        <w:pStyle w:val="2"/>
        <w:keepNext w:val="0"/>
        <w:keepLines w:val="0"/>
        <w:ind w:firstLine="560"/>
      </w:pPr>
      <w:bookmarkStart w:id="65" w:name="_Toc10740835"/>
      <w:r>
        <w:rPr>
          <w:rFonts w:hint="eastAsia"/>
        </w:rPr>
        <w:t>5</w:t>
      </w:r>
      <w:r>
        <w:t>.3</w:t>
      </w:r>
      <w:r w:rsidR="008B042B">
        <w:rPr>
          <w:rFonts w:hint="eastAsia"/>
        </w:rPr>
        <w:t>实验内容</w:t>
      </w:r>
      <w:bookmarkEnd w:id="65"/>
    </w:p>
    <w:p w14:paraId="028E7322" w14:textId="77777777" w:rsidR="008B042B" w:rsidRDefault="00F20E6E" w:rsidP="00682573">
      <w:pPr>
        <w:pStyle w:val="3"/>
        <w:keepNext w:val="0"/>
        <w:keepLines w:val="0"/>
      </w:pPr>
      <w:bookmarkStart w:id="66" w:name="_Toc10740836"/>
      <w:r>
        <w:rPr>
          <w:rFonts w:hint="eastAsia"/>
        </w:rPr>
        <w:t>5</w:t>
      </w:r>
      <w:r>
        <w:t xml:space="preserve">.3.1 </w:t>
      </w:r>
      <w:r w:rsidR="008B042B">
        <w:rPr>
          <w:rFonts w:hint="eastAsia"/>
        </w:rPr>
        <w:t>实验</w:t>
      </w:r>
      <w:r w:rsidR="008B042B">
        <w:rPr>
          <w:rFonts w:hint="eastAsia"/>
        </w:rPr>
        <w:t>1</w:t>
      </w:r>
      <w:r w:rsidR="00CE0F7E">
        <w:t xml:space="preserve"> Student</w:t>
      </w:r>
      <w:r w:rsidR="00CE0F7E">
        <w:rPr>
          <w:rFonts w:hint="eastAsia"/>
        </w:rPr>
        <w:t>类的</w:t>
      </w:r>
      <w:r w:rsidR="00CE0F7E">
        <w:rPr>
          <w:rFonts w:hint="eastAsia"/>
        </w:rPr>
        <w:t>S</w:t>
      </w:r>
      <w:r w:rsidR="00CE0F7E">
        <w:t>erializable</w:t>
      </w:r>
      <w:r w:rsidR="00CE0F7E">
        <w:rPr>
          <w:rFonts w:hint="eastAsia"/>
        </w:rPr>
        <w:t>接口使用</w:t>
      </w:r>
      <w:bookmarkEnd w:id="66"/>
    </w:p>
    <w:p w14:paraId="2DE38D0F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t>本实验建立在实验三学生类（</w:t>
      </w:r>
      <w:r>
        <w:rPr>
          <w:rFonts w:hint="eastAsia"/>
        </w:rPr>
        <w:t>student</w:t>
      </w:r>
      <w:r>
        <w:rPr>
          <w:rFonts w:hint="eastAsia"/>
        </w:rPr>
        <w:t>）的基础上进行。使用数组存储一个班的学生信息和考试成绩。学生信息包含学号、姓名、三门课的成绩（英语、数学、</w:t>
      </w:r>
      <w:r>
        <w:rPr>
          <w:rFonts w:hint="eastAsia"/>
        </w:rPr>
        <w:t>java</w:t>
      </w:r>
      <w:r>
        <w:rPr>
          <w:rFonts w:hint="eastAsia"/>
        </w:rPr>
        <w:t>）和总成绩。</w:t>
      </w:r>
    </w:p>
    <w:p w14:paraId="0DA74AA7" w14:textId="77777777" w:rsidR="008B042B" w:rsidRDefault="008B042B" w:rsidP="00682573">
      <w:pPr>
        <w:numPr>
          <w:ilvl w:val="0"/>
          <w:numId w:val="3"/>
        </w:numPr>
        <w:spacing w:line="360" w:lineRule="auto"/>
        <w:ind w:firstLine="420"/>
        <w:rPr>
          <w:color w:val="00B050"/>
        </w:rPr>
      </w:pPr>
      <w:r>
        <w:rPr>
          <w:rFonts w:hint="eastAsia"/>
          <w:color w:val="00B050"/>
        </w:rPr>
        <w:t>使该类加入串行化协议，即实现</w:t>
      </w:r>
      <w:r>
        <w:rPr>
          <w:rFonts w:hint="eastAsia"/>
          <w:color w:val="00B050"/>
        </w:rPr>
        <w:t>Serializable</w:t>
      </w:r>
      <w:r>
        <w:rPr>
          <w:rFonts w:hint="eastAsia"/>
          <w:color w:val="00B050"/>
        </w:rPr>
        <w:t>接口（代码参考课本</w:t>
      </w:r>
      <w:r>
        <w:rPr>
          <w:rFonts w:hint="eastAsia"/>
          <w:color w:val="00B050"/>
        </w:rPr>
        <w:t>p202</w:t>
      </w:r>
      <w:r>
        <w:rPr>
          <w:rFonts w:hint="eastAsia"/>
          <w:color w:val="00B050"/>
        </w:rPr>
        <w:t>）。</w:t>
      </w:r>
    </w:p>
    <w:p w14:paraId="65E796BF" w14:textId="77777777" w:rsidR="00086F57" w:rsidRDefault="009742A2" w:rsidP="00682573">
      <w:pPr>
        <w:jc w:val="center"/>
      </w:pPr>
      <w:r w:rsidRPr="009742A2">
        <w:rPr>
          <w:noProof/>
        </w:rPr>
        <w:drawing>
          <wp:inline distT="0" distB="0" distL="0" distR="0" wp14:anchorId="3DE5C7FB" wp14:editId="3335B044">
            <wp:extent cx="5939790" cy="3145790"/>
            <wp:effectExtent l="0" t="0" r="3810" b="0"/>
            <wp:docPr id="1" name="图片 1" descr="C:\Users\59598\AppData\Roaming\Tencent\Users\595981781\QQ\WinTemp\RichOle\$D7_%{7Z0IDLA)GE~@T`M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9598\AppData\Roaming\Tencent\Users\595981781\QQ\WinTemp\RichOle\$D7_%{7Z0IDLA)GE~@T`MYN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126E" w14:textId="77777777" w:rsidR="009742A2" w:rsidRPr="009742A2" w:rsidRDefault="00086F57" w:rsidP="00682573">
      <w:pPr>
        <w:pStyle w:val="a3"/>
        <w:jc w:val="center"/>
        <w:rPr>
          <w:rFonts w:ascii="宋体" w:hAnsi="宋体" w:cs="宋体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35</w:t>
      </w:r>
    </w:p>
    <w:p w14:paraId="0BC2AECD" w14:textId="77777777" w:rsidR="009742A2" w:rsidRDefault="009742A2" w:rsidP="00682573">
      <w:pPr>
        <w:spacing w:line="360" w:lineRule="auto"/>
        <w:ind w:left="420"/>
        <w:rPr>
          <w:color w:val="00B050"/>
        </w:rPr>
      </w:pPr>
    </w:p>
    <w:p w14:paraId="46B8A1BA" w14:textId="77777777" w:rsidR="009742A2" w:rsidRDefault="009742A2" w:rsidP="00682573">
      <w:pPr>
        <w:spacing w:line="360" w:lineRule="auto"/>
        <w:ind w:left="420"/>
        <w:rPr>
          <w:color w:val="00B050"/>
        </w:rPr>
      </w:pPr>
    </w:p>
    <w:p w14:paraId="342124D7" w14:textId="77777777" w:rsidR="008B042B" w:rsidRDefault="008B042B" w:rsidP="00682573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设计班级类</w:t>
      </w:r>
      <w:r>
        <w:rPr>
          <w:rFonts w:hint="eastAsia"/>
        </w:rPr>
        <w:t>studentclass</w:t>
      </w:r>
      <w:r>
        <w:rPr>
          <w:rFonts w:hint="eastAsia"/>
        </w:rPr>
        <w:t>类。包含：</w:t>
      </w:r>
    </w:p>
    <w:p w14:paraId="768F1A2E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属性：班级名称、容量、学生、实际人数</w:t>
      </w:r>
    </w:p>
    <w:p w14:paraId="6AEC3AE3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>方法：构造方法、</w:t>
      </w:r>
      <w:r>
        <w:rPr>
          <w:rFonts w:hint="eastAsia"/>
        </w:rPr>
        <w:t>get</w:t>
      </w:r>
      <w:r>
        <w:rPr>
          <w:rFonts w:hint="eastAsia"/>
        </w:rPr>
        <w:t>方法、</w:t>
      </w:r>
      <w:r>
        <w:rPr>
          <w:rFonts w:hint="eastAsia"/>
        </w:rPr>
        <w:t>set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rPr>
          <w:rFonts w:hint="eastAsia"/>
        </w:rPr>
        <w:t>方法。</w:t>
      </w:r>
    </w:p>
    <w:p w14:paraId="039C1120" w14:textId="77777777" w:rsidR="00086F57" w:rsidRDefault="009742A2" w:rsidP="00682573">
      <w:pPr>
        <w:jc w:val="center"/>
      </w:pPr>
      <w:r w:rsidRPr="009742A2">
        <w:rPr>
          <w:rFonts w:ascii="宋体" w:hAnsi="宋体" w:cs="宋体"/>
          <w:noProof/>
          <w:kern w:val="0"/>
        </w:rPr>
        <w:drawing>
          <wp:inline distT="0" distB="0" distL="0" distR="0" wp14:anchorId="2DB7F081" wp14:editId="04924980">
            <wp:extent cx="5478145" cy="4681855"/>
            <wp:effectExtent l="0" t="0" r="8255" b="4445"/>
            <wp:docPr id="2" name="图片 2" descr="C:\Users\59598\AppData\Roaming\Tencent\Users\595981781\QQ\WinTemp\RichOle\_SD$T`]}4I{9E%%F%WC(]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9598\AppData\Roaming\Tencent\Users\595981781\QQ\WinTemp\RichOle\_SD$T`]}4I{9E%%F%WC(]Y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B971" w14:textId="77777777" w:rsidR="009742A2" w:rsidRPr="009742A2" w:rsidRDefault="00086F57" w:rsidP="00682573">
      <w:pPr>
        <w:pStyle w:val="a3"/>
        <w:jc w:val="center"/>
        <w:rPr>
          <w:rFonts w:ascii="宋体" w:hAnsi="宋体" w:cs="宋体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36</w:t>
      </w:r>
    </w:p>
    <w:p w14:paraId="485BDC19" w14:textId="77777777" w:rsidR="008B042B" w:rsidRDefault="008B042B" w:rsidP="00682573">
      <w:pPr>
        <w:pStyle w:val="aa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为</w:t>
      </w:r>
      <w:r>
        <w:rPr>
          <w:rFonts w:hint="eastAsia"/>
        </w:rPr>
        <w:t>sudentclass</w:t>
      </w:r>
      <w:r>
        <w:rPr>
          <w:rFonts w:hint="eastAsia"/>
        </w:rPr>
        <w:t>类增加对于学生进行查找的操作。</w:t>
      </w:r>
    </w:p>
    <w:p w14:paraId="07177FD4" w14:textId="77777777" w:rsidR="00086F57" w:rsidRDefault="009742A2" w:rsidP="00682573">
      <w:pPr>
        <w:jc w:val="center"/>
      </w:pPr>
      <w:r w:rsidRPr="009742A2">
        <w:rPr>
          <w:noProof/>
        </w:rPr>
        <w:drawing>
          <wp:inline distT="0" distB="0" distL="0" distR="0" wp14:anchorId="7B1A75A9" wp14:editId="4120BD25">
            <wp:extent cx="4351655" cy="1930400"/>
            <wp:effectExtent l="0" t="0" r="0" b="0"/>
            <wp:docPr id="3" name="图片 3" descr="C:\Users\59598\AppData\Roaming\Tencent\Users\595981781\QQ\WinTemp\RichOle\G]BE%MTQY@`4H40HJ0Q]{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9598\AppData\Roaming\Tencent\Users\595981781\QQ\WinTemp\RichOle\G]BE%MTQY@`4H40HJ0Q]{4J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5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AC34" w14:textId="77777777" w:rsidR="009742A2" w:rsidRDefault="00086F57" w:rsidP="00682573">
      <w:pPr>
        <w:pStyle w:val="a3"/>
        <w:jc w:val="center"/>
        <w:rPr>
          <w:rFonts w:ascii="宋体" w:hAnsi="宋体" w:cs="宋体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37</w:t>
      </w:r>
    </w:p>
    <w:p w14:paraId="41CE059B" w14:textId="77777777" w:rsidR="00086F57" w:rsidRDefault="00840BCC" w:rsidP="00682573">
      <w:pPr>
        <w:jc w:val="center"/>
      </w:pPr>
      <w:r>
        <w:rPr>
          <w:noProof/>
        </w:rPr>
        <w:lastRenderedPageBreak/>
        <w:drawing>
          <wp:inline distT="0" distB="0" distL="0" distR="0" wp14:anchorId="20050BE3" wp14:editId="7CA5B5F7">
            <wp:extent cx="4115157" cy="245385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66D" w14:textId="77777777" w:rsidR="00840BCC" w:rsidRPr="009742A2" w:rsidRDefault="00086F57" w:rsidP="00682573">
      <w:pPr>
        <w:pStyle w:val="a3"/>
        <w:jc w:val="center"/>
        <w:rPr>
          <w:rFonts w:ascii="宋体" w:hAnsi="宋体" w:cs="宋体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38</w:t>
      </w:r>
    </w:p>
    <w:p w14:paraId="51C99247" w14:textId="77777777" w:rsidR="008B042B" w:rsidRDefault="00F20E6E" w:rsidP="00682573">
      <w:pPr>
        <w:pStyle w:val="3"/>
        <w:keepNext w:val="0"/>
        <w:keepLines w:val="0"/>
      </w:pPr>
      <w:bookmarkStart w:id="67" w:name="_Toc10740837"/>
      <w:r>
        <w:rPr>
          <w:rFonts w:hint="eastAsia"/>
        </w:rPr>
        <w:t>5</w:t>
      </w:r>
      <w:r>
        <w:t xml:space="preserve">.3.2 </w:t>
      </w:r>
      <w:r w:rsidR="008B042B">
        <w:rPr>
          <w:rFonts w:hint="eastAsia"/>
        </w:rPr>
        <w:t>实验</w:t>
      </w:r>
      <w:r w:rsidR="008B042B">
        <w:rPr>
          <w:rFonts w:hint="eastAsia"/>
        </w:rPr>
        <w:t>2</w:t>
      </w:r>
      <w:r w:rsidR="00CE0F7E">
        <w:t xml:space="preserve"> </w:t>
      </w:r>
      <w:r w:rsidR="00CE0F7E">
        <w:rPr>
          <w:rFonts w:hint="eastAsia"/>
        </w:rPr>
        <w:t>电影业务</w:t>
      </w:r>
      <w:r w:rsidR="00CE0F7E">
        <w:rPr>
          <w:rFonts w:hint="eastAsia"/>
        </w:rPr>
        <w:t>H</w:t>
      </w:r>
      <w:r w:rsidR="00CE0F7E">
        <w:t>ashTable</w:t>
      </w:r>
      <w:bookmarkEnd w:id="67"/>
    </w:p>
    <w:p w14:paraId="3CFD8DDA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t>有一个音像店从事出租电影业务，需要编写一个应用程序进行管理，在办理出租时，能够快速找到客户需要的电影。请使用</w:t>
      </w:r>
      <w:r>
        <w:rPr>
          <w:rFonts w:hint="eastAsia"/>
        </w:rPr>
        <w:t>HashTable</w:t>
      </w:r>
      <w:r>
        <w:rPr>
          <w:rFonts w:hint="eastAsia"/>
        </w:rPr>
        <w:t>设计完成此程序。</w:t>
      </w:r>
    </w:p>
    <w:p w14:paraId="6637B8CA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t>设计三个类：</w:t>
      </w:r>
    </w:p>
    <w:p w14:paraId="02B8FA00" w14:textId="77777777" w:rsidR="008B042B" w:rsidRDefault="008B042B" w:rsidP="00682573">
      <w:pPr>
        <w:pStyle w:val="aa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电影类（包含：</w:t>
      </w:r>
      <w:r>
        <w:rPr>
          <w:rFonts w:hint="eastAsia"/>
        </w:rPr>
        <w:t xml:space="preserve"> </w:t>
      </w:r>
      <w:r>
        <w:rPr>
          <w:rFonts w:hint="eastAsia"/>
        </w:rPr>
        <w:t>标题、演员列表、类型；方法：构造方法，</w:t>
      </w:r>
      <w:r>
        <w:rPr>
          <w:rFonts w:hint="eastAsia"/>
        </w:rPr>
        <w:t>get</w:t>
      </w:r>
      <w:r>
        <w:rPr>
          <w:rFonts w:hint="eastAsia"/>
        </w:rPr>
        <w:t>方法、</w:t>
      </w:r>
      <w:r>
        <w:rPr>
          <w:rFonts w:hint="eastAsia"/>
        </w:rPr>
        <w:t>get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rPr>
          <w:rFonts w:hint="eastAsia"/>
        </w:rPr>
        <w:t>方法等）；</w:t>
      </w:r>
    </w:p>
    <w:p w14:paraId="0D5B7299" w14:textId="77777777" w:rsidR="00086F57" w:rsidRDefault="009742A2" w:rsidP="00682573">
      <w:pPr>
        <w:ind w:left="480"/>
        <w:jc w:val="center"/>
      </w:pPr>
      <w:r w:rsidRPr="009742A2">
        <w:rPr>
          <w:noProof/>
        </w:rPr>
        <w:drawing>
          <wp:inline distT="0" distB="0" distL="0" distR="0" wp14:anchorId="7C42AEE7" wp14:editId="253CBC98">
            <wp:extent cx="3764149" cy="3640667"/>
            <wp:effectExtent l="0" t="0" r="8255" b="0"/>
            <wp:docPr id="4" name="图片 4" descr="C:\Users\59598\AppData\Roaming\Tencent\Users\595981781\QQ\WinTemp\RichOle\DPBVW78JF5]N{KW`$G%ZN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9598\AppData\Roaming\Tencent\Users\595981781\QQ\WinTemp\RichOle\DPBVW78JF5]N{KW`$G%ZN5E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647" cy="36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B97" w14:textId="77777777" w:rsidR="009742A2" w:rsidRPr="009742A2" w:rsidRDefault="00086F57" w:rsidP="00682573">
      <w:pPr>
        <w:pStyle w:val="a3"/>
        <w:jc w:val="center"/>
        <w:rPr>
          <w:rFonts w:ascii="宋体" w:hAnsi="宋体" w:cs="宋体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39</w:t>
      </w:r>
    </w:p>
    <w:p w14:paraId="4EF14638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、电影商店类，在该类中建立三个哈希表（</w:t>
      </w:r>
      <w:r>
        <w:rPr>
          <w:rFonts w:hint="eastAsia"/>
        </w:rPr>
        <w:t>HashTable</w:t>
      </w:r>
      <w:r>
        <w:rPr>
          <w:rFonts w:hint="eastAsia"/>
        </w:rPr>
        <w:t>对象）</w:t>
      </w:r>
    </w:p>
    <w:p w14:paraId="191FAC2F" w14:textId="77777777" w:rsidR="008B042B" w:rsidRDefault="008B042B" w:rsidP="00682573">
      <w:pPr>
        <w:spacing w:line="360" w:lineRule="auto"/>
        <w:ind w:firstLineChars="300" w:firstLine="7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）电影表：以标题为关键字，以具有此标题的电影对象为值；</w:t>
      </w:r>
    </w:p>
    <w:p w14:paraId="6F1D58BE" w14:textId="77777777" w:rsidR="008B042B" w:rsidRDefault="008B042B" w:rsidP="00682573">
      <w:pPr>
        <w:spacing w:line="360" w:lineRule="auto"/>
        <w:ind w:firstLineChars="300" w:firstLine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）演员表：以演员的名字为关键字，其值为此演员参与的所有电影（向量存储）</w:t>
      </w:r>
    </w:p>
    <w:p w14:paraId="53E270C6" w14:textId="77777777" w:rsidR="008B042B" w:rsidRDefault="008B042B" w:rsidP="00682573">
      <w:pPr>
        <w:spacing w:line="360" w:lineRule="auto"/>
        <w:ind w:firstLineChars="300" w:firstLine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）类型表：以类型名为关键字，其值为属于此类型的所有电影（向量存储）。</w:t>
      </w:r>
    </w:p>
    <w:p w14:paraId="310D5098" w14:textId="77777777" w:rsidR="008B042B" w:rsidRDefault="008B042B" w:rsidP="00682573">
      <w:pPr>
        <w:spacing w:line="360" w:lineRule="auto"/>
        <w:ind w:firstLineChars="300" w:firstLine="720"/>
      </w:pPr>
      <w:r>
        <w:rPr>
          <w:rFonts w:hint="eastAsia"/>
        </w:rPr>
        <w:t>方法：</w:t>
      </w:r>
      <w:r>
        <w:rPr>
          <w:rFonts w:hint="eastAsia"/>
        </w:rPr>
        <w:t>tos</w:t>
      </w:r>
      <w:r w:rsidR="005B1FC5">
        <w:t>t</w:t>
      </w:r>
      <w:r>
        <w:rPr>
          <w:rFonts w:hint="eastAsia"/>
        </w:rPr>
        <w:t>ring</w:t>
      </w:r>
      <w:r>
        <w:rPr>
          <w:rFonts w:hint="eastAsia"/>
        </w:rPr>
        <w:t>方法、构造方法、增加电影方法、删除电影的方法、</w:t>
      </w:r>
      <w:r>
        <w:rPr>
          <w:rFonts w:hint="eastAsia"/>
        </w:rPr>
        <w:t xml:space="preserve"> </w:t>
      </w:r>
      <w:r>
        <w:rPr>
          <w:rFonts w:hint="eastAsia"/>
        </w:rPr>
        <w:t>输出所有电影标题、查找指定演员所参演电影的标题方法、输出指定类型的电影的方法。</w:t>
      </w:r>
    </w:p>
    <w:p w14:paraId="66D9A9F0" w14:textId="77777777" w:rsidR="00086F57" w:rsidRDefault="009742A2" w:rsidP="00682573">
      <w:pPr>
        <w:jc w:val="center"/>
      </w:pPr>
      <w:r w:rsidRPr="009742A2">
        <w:rPr>
          <w:rFonts w:ascii="宋体" w:hAnsi="宋体" w:cs="宋体"/>
          <w:noProof/>
          <w:kern w:val="0"/>
        </w:rPr>
        <w:drawing>
          <wp:inline distT="0" distB="0" distL="0" distR="0" wp14:anchorId="261BE39E" wp14:editId="16F7FA6B">
            <wp:extent cx="5939790" cy="5807710"/>
            <wp:effectExtent l="0" t="0" r="3810" b="2540"/>
            <wp:docPr id="5" name="图片 5" descr="C:\Users\59598\AppData\Roaming\Tencent\Users\595981781\QQ\WinTemp\RichOle\558FMK_ZWMYZ634A0W}PU}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9598\AppData\Roaming\Tencent\Users\595981781\QQ\WinTemp\RichOle\558FMK_ZWMYZ634A0W}PU}U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4A68" w14:textId="77777777" w:rsidR="009742A2" w:rsidRPr="009742A2" w:rsidRDefault="00086F57" w:rsidP="00682573">
      <w:pPr>
        <w:pStyle w:val="a3"/>
        <w:jc w:val="center"/>
        <w:rPr>
          <w:rFonts w:ascii="宋体" w:hAnsi="宋体" w:cs="宋体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40</w:t>
      </w:r>
    </w:p>
    <w:p w14:paraId="4788590A" w14:textId="77777777" w:rsidR="008B042B" w:rsidRDefault="008B042B" w:rsidP="00682573">
      <w:pPr>
        <w:spacing w:line="360" w:lineRule="auto"/>
        <w:ind w:firstLine="480"/>
      </w:pPr>
      <w:r>
        <w:rPr>
          <w:rFonts w:hint="eastAsia"/>
        </w:rPr>
        <w:t xml:space="preserve">    3</w:t>
      </w:r>
      <w:r>
        <w:rPr>
          <w:rFonts w:hint="eastAsia"/>
        </w:rPr>
        <w:t>、编写测试类进行测试</w:t>
      </w:r>
    </w:p>
    <w:p w14:paraId="54CCA5A1" w14:textId="77777777" w:rsidR="00086F57" w:rsidRDefault="00840BCC" w:rsidP="00682573">
      <w:pPr>
        <w:spacing w:line="36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424EA26E" wp14:editId="5DBA1B58">
            <wp:extent cx="3231160" cy="252243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F8E4" w14:textId="77777777" w:rsidR="00840BCC" w:rsidRPr="00840BCC" w:rsidRDefault="00086F57" w:rsidP="006825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41</w:t>
      </w:r>
    </w:p>
    <w:p w14:paraId="3C2B0FC8" w14:textId="77777777" w:rsidR="008B042B" w:rsidRDefault="00AC6902" w:rsidP="00682573">
      <w:pPr>
        <w:pStyle w:val="2"/>
        <w:keepNext w:val="0"/>
        <w:keepLines w:val="0"/>
      </w:pPr>
      <w:bookmarkStart w:id="68" w:name="_Toc10740838"/>
      <w:r>
        <w:rPr>
          <w:rFonts w:hint="eastAsia"/>
        </w:rPr>
        <w:t>5</w:t>
      </w:r>
      <w:r>
        <w:t>.4</w:t>
      </w:r>
      <w:r w:rsidR="008B042B">
        <w:rPr>
          <w:rFonts w:hint="eastAsia"/>
        </w:rPr>
        <w:t>实验总结</w:t>
      </w:r>
      <w:bookmarkEnd w:id="68"/>
    </w:p>
    <w:p w14:paraId="5B093409" w14:textId="77777777" w:rsidR="00E11D27" w:rsidRPr="00E11D27" w:rsidRDefault="005B1FC5" w:rsidP="00682573">
      <w:pPr>
        <w:tabs>
          <w:tab w:val="left" w:pos="3133"/>
        </w:tabs>
        <w:ind w:firstLineChars="200" w:firstLine="480"/>
      </w:pPr>
      <w:r>
        <w:rPr>
          <w:rFonts w:hint="eastAsia"/>
        </w:rPr>
        <w:t>实验五主要学习了</w:t>
      </w:r>
      <w:r>
        <w:rPr>
          <w:rFonts w:hint="eastAsia"/>
        </w:rPr>
        <w:t>S</w:t>
      </w:r>
      <w:r>
        <w:t>erializable</w:t>
      </w:r>
      <w:r>
        <w:rPr>
          <w:rFonts w:hint="eastAsia"/>
        </w:rPr>
        <w:t>接口的使用方法，针对串行化的使用。再有就是又练习了</w:t>
      </w:r>
      <w:r>
        <w:rPr>
          <w:rFonts w:hint="eastAsia"/>
        </w:rPr>
        <w:t>3</w:t>
      </w:r>
      <w:r>
        <w:rPr>
          <w:rFonts w:hint="eastAsia"/>
        </w:rPr>
        <w:t>中构造方法，最后计入了学生的查找操作，但是查找并不太难。第二个实验室使用</w:t>
      </w:r>
      <w:r>
        <w:rPr>
          <w:rFonts w:hint="eastAsia"/>
        </w:rPr>
        <w:t>H</w:t>
      </w:r>
      <w:r>
        <w:t>ashTable</w:t>
      </w:r>
      <w:r>
        <w:rPr>
          <w:rFonts w:hint="eastAsia"/>
        </w:rPr>
        <w:t>完成的三个哈希表，分别存入电影的三个类型。再使用</w:t>
      </w:r>
      <w:r>
        <w:t>tostring</w:t>
      </w:r>
      <w:r>
        <w:rPr>
          <w:rFonts w:hint="eastAsia"/>
        </w:rPr>
        <w:t>方法进行增加和删除的操作。</w:t>
      </w:r>
    </w:p>
    <w:sectPr w:rsidR="00E11D27" w:rsidRPr="00E11D27">
      <w:footerReference w:type="default" r:id="rId54"/>
      <w:pgSz w:w="11906" w:h="16838"/>
      <w:pgMar w:top="1418" w:right="1134" w:bottom="1134" w:left="1134" w:header="851" w:footer="851" w:gutter="284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0B53" w14:textId="77777777" w:rsidR="00B66006" w:rsidRDefault="00B66006">
      <w:r>
        <w:separator/>
      </w:r>
    </w:p>
  </w:endnote>
  <w:endnote w:type="continuationSeparator" w:id="0">
    <w:p w14:paraId="4538FD88" w14:textId="77777777" w:rsidR="00B66006" w:rsidRDefault="00B66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98E5" w14:textId="77777777" w:rsidR="00741C91" w:rsidRDefault="00741C91" w:rsidP="00741C91">
    <w:pPr>
      <w:pStyle w:val="a4"/>
      <w:jc w:val="center"/>
    </w:pPr>
    <w:r>
      <w:rPr>
        <w:rFonts w:ascii="微软雅黑" w:eastAsia="微软雅黑" w:hAnsi="微软雅黑" w:cs="微软雅黑" w:hint="eastAsia"/>
        <w:color w:val="333333"/>
        <w:sz w:val="20"/>
        <w:szCs w:val="20"/>
        <w:shd w:val="clear" w:color="auto" w:fill="FFFFFF"/>
      </w:rPr>
      <w:t>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6303380"/>
    </w:sdtPr>
    <w:sdtEndPr/>
    <w:sdtContent>
      <w:p w14:paraId="674A9807" w14:textId="77777777" w:rsidR="00D62BE4" w:rsidRDefault="00D92EA0" w:rsidP="00741C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0CB0" w14:textId="77777777" w:rsidR="00B66006" w:rsidRDefault="00B66006">
      <w:r>
        <w:separator/>
      </w:r>
    </w:p>
  </w:footnote>
  <w:footnote w:type="continuationSeparator" w:id="0">
    <w:p w14:paraId="5A1F7B48" w14:textId="77777777" w:rsidR="00B66006" w:rsidRDefault="00B66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5124"/>
    <w:multiLevelType w:val="hybridMultilevel"/>
    <w:tmpl w:val="F30E1756"/>
    <w:lvl w:ilvl="0" w:tplc="D7C8C55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EC51940"/>
    <w:multiLevelType w:val="singleLevel"/>
    <w:tmpl w:val="610CAFD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63E1FD9"/>
    <w:multiLevelType w:val="singleLevel"/>
    <w:tmpl w:val="563E1FD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10CAFD1"/>
    <w:multiLevelType w:val="singleLevel"/>
    <w:tmpl w:val="610CAFD1"/>
    <w:lvl w:ilvl="0">
      <w:start w:val="2"/>
      <w:numFmt w:val="decimal"/>
      <w:suff w:val="nothing"/>
      <w:lvlText w:val="%1、"/>
      <w:lvlJc w:val="left"/>
    </w:lvl>
  </w:abstractNum>
  <w:num w:numId="1" w16cid:durableId="141780482">
    <w:abstractNumId w:val="3"/>
  </w:num>
  <w:num w:numId="2" w16cid:durableId="2004047592">
    <w:abstractNumId w:val="1"/>
  </w:num>
  <w:num w:numId="3" w16cid:durableId="290982568">
    <w:abstractNumId w:val="2"/>
  </w:num>
  <w:num w:numId="4" w16cid:durableId="195193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A50A72"/>
    <w:rsid w:val="00006680"/>
    <w:rsid w:val="00086F57"/>
    <w:rsid w:val="00115191"/>
    <w:rsid w:val="0015479E"/>
    <w:rsid w:val="001A39BC"/>
    <w:rsid w:val="002441C6"/>
    <w:rsid w:val="00284914"/>
    <w:rsid w:val="0034609E"/>
    <w:rsid w:val="004E75E8"/>
    <w:rsid w:val="005678D0"/>
    <w:rsid w:val="00580CF3"/>
    <w:rsid w:val="005B1FC5"/>
    <w:rsid w:val="00682573"/>
    <w:rsid w:val="0074096E"/>
    <w:rsid w:val="00741C91"/>
    <w:rsid w:val="00775859"/>
    <w:rsid w:val="00840BCC"/>
    <w:rsid w:val="00876673"/>
    <w:rsid w:val="008B042B"/>
    <w:rsid w:val="00951EFC"/>
    <w:rsid w:val="009742A2"/>
    <w:rsid w:val="00AC6902"/>
    <w:rsid w:val="00AE412C"/>
    <w:rsid w:val="00B66006"/>
    <w:rsid w:val="00B75E84"/>
    <w:rsid w:val="00C20BAA"/>
    <w:rsid w:val="00CB6252"/>
    <w:rsid w:val="00CE0F7E"/>
    <w:rsid w:val="00D61528"/>
    <w:rsid w:val="00D62BE4"/>
    <w:rsid w:val="00D92EA0"/>
    <w:rsid w:val="00DC3D3A"/>
    <w:rsid w:val="00E11D27"/>
    <w:rsid w:val="00E77828"/>
    <w:rsid w:val="00F20E6E"/>
    <w:rsid w:val="09E43C59"/>
    <w:rsid w:val="0B3B6272"/>
    <w:rsid w:val="0C4D0A7A"/>
    <w:rsid w:val="11D20A5F"/>
    <w:rsid w:val="16A50A72"/>
    <w:rsid w:val="1D0F24F1"/>
    <w:rsid w:val="1EBF189B"/>
    <w:rsid w:val="20063B31"/>
    <w:rsid w:val="20407E7E"/>
    <w:rsid w:val="24EA19E5"/>
    <w:rsid w:val="293932C2"/>
    <w:rsid w:val="34EE4AB8"/>
    <w:rsid w:val="38776C47"/>
    <w:rsid w:val="3DC80DA7"/>
    <w:rsid w:val="4082428D"/>
    <w:rsid w:val="42963023"/>
    <w:rsid w:val="4AC174D7"/>
    <w:rsid w:val="4C5305F1"/>
    <w:rsid w:val="4FA155F6"/>
    <w:rsid w:val="51736FA1"/>
    <w:rsid w:val="544156B4"/>
    <w:rsid w:val="59284AC6"/>
    <w:rsid w:val="5FBC0493"/>
    <w:rsid w:val="684F276E"/>
    <w:rsid w:val="6C387F42"/>
    <w:rsid w:val="6D535020"/>
    <w:rsid w:val="7534374B"/>
    <w:rsid w:val="75535F6C"/>
    <w:rsid w:val="79DF45E9"/>
    <w:rsid w:val="7EE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40F03FF"/>
  <w15:docId w15:val="{210E2AEE-F4E6-4EAD-BAE0-97ACD3A3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E0F7E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AE412C"/>
    <w:pPr>
      <w:keepNext/>
      <w:keepLines/>
      <w:spacing w:before="60" w:after="60"/>
      <w:jc w:val="left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link w:val="30"/>
    <w:unhideWhenUsed/>
    <w:qFormat/>
    <w:rsid w:val="00CE0F7E"/>
    <w:pPr>
      <w:keepNext/>
      <w:keepLines/>
      <w:spacing w:before="60" w:after="6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link w:val="1"/>
    <w:qFormat/>
    <w:rsid w:val="00CE0F7E"/>
    <w:rPr>
      <w:b/>
      <w:kern w:val="44"/>
      <w:sz w:val="32"/>
      <w:szCs w:val="24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CE0F7E"/>
    <w:rPr>
      <w:bCs/>
      <w:kern w:val="2"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B75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200" w:firstLine="20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75E84"/>
    <w:rPr>
      <w:rFonts w:ascii="宋体" w:hAnsi="宋体" w:cs="宋体"/>
      <w:sz w:val="24"/>
      <w:szCs w:val="24"/>
    </w:rPr>
  </w:style>
  <w:style w:type="paragraph" w:styleId="a9">
    <w:name w:val="Normal (Web)"/>
    <w:basedOn w:val="a"/>
    <w:rsid w:val="008B042B"/>
    <w:pPr>
      <w:widowControl/>
      <w:spacing w:before="100" w:beforeAutospacing="1" w:after="100" w:afterAutospacing="1"/>
      <w:ind w:firstLineChars="200" w:firstLine="200"/>
      <w:jc w:val="left"/>
    </w:pPr>
    <w:rPr>
      <w:rFonts w:ascii="Arial Unicode MS" w:eastAsia="Arial Unicode MS" w:hAnsi="Arial Unicode MS" w:cs="Arial Unicode MS"/>
      <w:kern w:val="0"/>
    </w:rPr>
  </w:style>
  <w:style w:type="paragraph" w:styleId="aa">
    <w:name w:val="List Paragraph"/>
    <w:basedOn w:val="a"/>
    <w:uiPriority w:val="99"/>
    <w:rsid w:val="009742A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E0F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rsid w:val="00CE0F7E"/>
  </w:style>
  <w:style w:type="paragraph" w:styleId="TOC2">
    <w:name w:val="toc 2"/>
    <w:basedOn w:val="a"/>
    <w:next w:val="a"/>
    <w:autoRedefine/>
    <w:uiPriority w:val="39"/>
    <w:rsid w:val="00CE0F7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CE0F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oleObject" Target="embeddings/Microsoft_Excel_97-2003_Worksheet.xls"/><Relationship Id="rId39" Type="http://schemas.openxmlformats.org/officeDocument/2006/relationships/image" Target="media/image28.png"/><Relationship Id="rId21" Type="http://schemas.openxmlformats.org/officeDocument/2006/relationships/image" Target="media/image11.jpe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emf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baidu.com/link?url=gD5frX4tPHJBieol2Cwkt4nGxh-xhj1doz7noIs7xvoFcM1j8wgSrNAk1TeCPB5o&amp;wd=&amp;eqid=87a69b8c00094530000000035cc7e188" TargetMode="External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xinme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0525762-64F2-49EA-B5F4-958E896A1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217</TotalTime>
  <Pages>24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阳光温淡，岁月静好。</dc:creator>
  <cp:lastModifiedBy>焦 瑞鹏</cp:lastModifiedBy>
  <cp:revision>20</cp:revision>
  <cp:lastPrinted>2019-06-03T02:56:00Z</cp:lastPrinted>
  <dcterms:created xsi:type="dcterms:W3CDTF">2018-06-04T14:17:00Z</dcterms:created>
  <dcterms:modified xsi:type="dcterms:W3CDTF">2022-05-28T09:23:00Z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